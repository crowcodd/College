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A10E" w14:textId="64B46706" w:rsidR="00990EAC" w:rsidRPr="00130660" w:rsidRDefault="00990EAC" w:rsidP="00277614">
      <w:pPr>
        <w:ind w:left="2126"/>
        <w:rPr>
          <w:noProof/>
          <w:lang w:val="en-US"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5BB312C2" w14:textId="77777777" w:rsidR="00F03D14" w:rsidRPr="00646136" w:rsidRDefault="00F03D14" w:rsidP="00F03D14">
            <w:pPr>
              <w:ind w:firstLine="0"/>
            </w:pPr>
            <w:r>
              <w:t>Преподаватель по разработке ТЗ</w:t>
            </w:r>
          </w:p>
          <w:p w14:paraId="7FE372DE" w14:textId="77777777" w:rsidR="00F03D14" w:rsidRPr="00F76EBD" w:rsidRDefault="00F03D14" w:rsidP="00F03D14">
            <w:pPr>
              <w:ind w:firstLine="0"/>
            </w:pPr>
            <w:r w:rsidRPr="00646136">
              <w:t>________________</w:t>
            </w:r>
            <w:r>
              <w:t xml:space="preserve"> </w:t>
            </w:r>
            <w:proofErr w:type="spellStart"/>
            <w:r>
              <w:t>Ржаникова</w:t>
            </w:r>
            <w:proofErr w:type="spellEnd"/>
            <w:r>
              <w:t xml:space="preserve"> Е. Д.</w:t>
            </w:r>
          </w:p>
          <w:p w14:paraId="58A29CDE" w14:textId="633C8041" w:rsidR="00990EAC" w:rsidRPr="00646136" w:rsidRDefault="00D31A36" w:rsidP="00A6518F">
            <w:pPr>
              <w:ind w:firstLine="0"/>
            </w:pPr>
            <w:r>
              <w:t>«____» _____________ 20</w:t>
            </w:r>
            <w:r w:rsidR="002E71CA">
              <w:t>25</w:t>
            </w:r>
            <w:r w:rsidR="00990EAC" w:rsidRPr="00646136">
              <w:t> г.</w:t>
            </w:r>
          </w:p>
          <w:p w14:paraId="7168C491" w14:textId="77777777" w:rsidR="00990EAC" w:rsidRPr="00646136" w:rsidRDefault="00990EAC" w:rsidP="00A6518F">
            <w:pPr>
              <w:ind w:firstLine="0"/>
              <w:rPr>
                <w:sz w:val="16"/>
                <w:szCs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613CFF4E" w:rsidR="00990EAC" w:rsidRPr="0074499B" w:rsidRDefault="00DC5FE1" w:rsidP="00A6518F">
            <w:pPr>
              <w:ind w:firstLine="0"/>
            </w:pPr>
            <w:r>
              <w:t>Руководитель</w:t>
            </w:r>
            <w:r w:rsidR="0074499B" w:rsidRPr="00655CF4">
              <w:t xml:space="preserve"> </w:t>
            </w:r>
            <w:r w:rsidR="0074499B">
              <w:t>образовательной программы 09.02.07</w:t>
            </w:r>
          </w:p>
          <w:p w14:paraId="091DDD7E" w14:textId="243212A8" w:rsidR="00990EAC" w:rsidRPr="00646136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Чистяков Г.А.</w:t>
            </w:r>
          </w:p>
          <w:p w14:paraId="59C6E152" w14:textId="15573A95" w:rsidR="00990EAC" w:rsidRPr="00646136" w:rsidRDefault="00D31A36" w:rsidP="00A6518F">
            <w:pPr>
              <w:ind w:firstLine="0"/>
            </w:pPr>
            <w:r>
              <w:t>«____» _____________ 20</w:t>
            </w:r>
            <w:r w:rsidR="002E71CA">
              <w:t>25</w:t>
            </w:r>
            <w:r w:rsidR="00990EAC" w:rsidRPr="00646136">
              <w:t> г.</w:t>
            </w:r>
          </w:p>
          <w:p w14:paraId="3DBEE99F" w14:textId="77777777" w:rsidR="00990EAC" w:rsidRPr="00646136" w:rsidRDefault="00990EAC" w:rsidP="00A6518F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41983A85" w:rsidR="00990EAC" w:rsidRPr="00D9624A" w:rsidRDefault="007E1C54" w:rsidP="0013162A">
      <w:pPr>
        <w:ind w:firstLine="0"/>
        <w:jc w:val="center"/>
      </w:pPr>
      <w:r>
        <w:t xml:space="preserve">программы </w:t>
      </w:r>
      <w:r w:rsidR="00D9624A">
        <w:t>«</w:t>
      </w:r>
      <w:r w:rsidR="00211507" w:rsidRPr="007E1C54">
        <w:t>Менеджер</w:t>
      </w:r>
      <w:r w:rsidR="00211507">
        <w:t xml:space="preserve"> задач</w:t>
      </w:r>
      <w:r w:rsidR="00D9624A">
        <w:t>»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D6F98C4" w:rsidR="00DB67CB" w:rsidRPr="00646136" w:rsidRDefault="002502BF" w:rsidP="0013162A">
            <w:pPr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1BE65011" w14:textId="25E040D2" w:rsidR="00DB67CB" w:rsidRPr="00646136" w:rsidRDefault="00DB67CB" w:rsidP="0013162A">
            <w:pPr>
              <w:ind w:firstLine="0"/>
            </w:pPr>
            <w:r w:rsidRPr="00646136">
              <w:t>__________</w:t>
            </w:r>
            <w:r w:rsidR="00FD0C4A">
              <w:t xml:space="preserve"> </w:t>
            </w:r>
            <w:proofErr w:type="spellStart"/>
            <w:r w:rsidR="002E71CA">
              <w:t>Зараменских</w:t>
            </w:r>
            <w:proofErr w:type="spellEnd"/>
            <w:r w:rsidR="00FD0C4A">
              <w:t xml:space="preserve"> И.</w:t>
            </w:r>
            <w:r w:rsidR="002E71CA">
              <w:t>А</w:t>
            </w:r>
            <w:r w:rsidR="00FD0C4A">
              <w:t>.</w:t>
            </w:r>
          </w:p>
          <w:p w14:paraId="6D9A6514" w14:textId="769F88E1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="002E71CA">
              <w:t xml:space="preserve">25 </w:t>
            </w:r>
            <w:r w:rsidRPr="00646136">
              <w:t>г.</w:t>
            </w:r>
          </w:p>
          <w:p w14:paraId="391E9847" w14:textId="5724A65A" w:rsidR="00DB67CB" w:rsidRPr="00646136" w:rsidRDefault="00DB67CB" w:rsidP="0013162A">
            <w:pPr>
              <w:ind w:firstLine="0"/>
            </w:pPr>
            <w:r w:rsidRPr="00F25908"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46136" w:rsidRDefault="002502BF" w:rsidP="0013162A">
            <w:pPr>
              <w:ind w:firstLine="0"/>
            </w:pPr>
            <w:r>
              <w:t>Преподаватель по учебной практике</w:t>
            </w:r>
          </w:p>
          <w:p w14:paraId="2CA16E67" w14:textId="059EA286" w:rsidR="00DB67CB" w:rsidRPr="00646136" w:rsidRDefault="00DB67CB" w:rsidP="0013162A">
            <w:pPr>
              <w:ind w:firstLine="0"/>
            </w:pPr>
            <w:r w:rsidRPr="00646136">
              <w:t>_____________</w:t>
            </w:r>
            <w:r w:rsidR="007F09AD">
              <w:t>_</w:t>
            </w:r>
            <w:r w:rsidR="00FD0C4A">
              <w:t xml:space="preserve"> </w:t>
            </w:r>
            <w:r w:rsidR="002E71CA">
              <w:t>Жукова</w:t>
            </w:r>
            <w:r w:rsidR="00FD0C4A">
              <w:t xml:space="preserve"> </w:t>
            </w:r>
            <w:r w:rsidR="002E71CA">
              <w:t>М</w:t>
            </w:r>
            <w:r w:rsidR="00FD0C4A">
              <w:t>.</w:t>
            </w:r>
            <w:r w:rsidR="002E71CA">
              <w:t>Н</w:t>
            </w:r>
            <w:r w:rsidR="00FD0C4A">
              <w:t>.</w:t>
            </w:r>
          </w:p>
          <w:p w14:paraId="481526AE" w14:textId="270C259C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="002E71CA">
              <w:t>25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46136" w:rsidRDefault="002502BF" w:rsidP="003E22A5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14:paraId="0C9FD50A" w14:textId="6AE61F79" w:rsidR="003E22A5" w:rsidRPr="00646136" w:rsidRDefault="003E22A5" w:rsidP="003E22A5">
            <w:pPr>
              <w:ind w:firstLine="0"/>
            </w:pPr>
            <w:r w:rsidRPr="00646136">
              <w:t>___________</w:t>
            </w:r>
            <w:r w:rsidR="00326B64">
              <w:t>___</w:t>
            </w:r>
            <w:r w:rsidR="002E71CA">
              <w:t>Самоделкин</w:t>
            </w:r>
            <w:r w:rsidR="00FD0C4A">
              <w:t xml:space="preserve"> </w:t>
            </w:r>
            <w:r w:rsidR="002E71CA">
              <w:t>П</w:t>
            </w:r>
            <w:r w:rsidR="00FD0C4A">
              <w:t>.</w:t>
            </w:r>
            <w:r w:rsidR="002E71CA">
              <w:t>А</w:t>
            </w:r>
            <w:r w:rsidR="00FD0C4A">
              <w:t>.</w:t>
            </w:r>
          </w:p>
          <w:p w14:paraId="3377A854" w14:textId="3C89C0C5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="002E71CA">
              <w:t>25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15D082F6" w14:textId="508A0896" w:rsidR="00990EAC" w:rsidRPr="00526C98" w:rsidRDefault="00D2756B" w:rsidP="00211507">
      <w:pPr>
        <w:ind w:firstLine="0"/>
        <w:jc w:val="center"/>
        <w:sectPr w:rsidR="00990EAC" w:rsidRPr="00526C98" w:rsidSect="008611EB">
          <w:pgSz w:w="11907" w:h="16840"/>
          <w:pgMar w:top="1134" w:right="567" w:bottom="1134" w:left="1701" w:header="720" w:footer="720" w:gutter="0"/>
          <w:cols w:space="720"/>
        </w:sectPr>
      </w:pPr>
      <w:r>
        <w:t>20</w:t>
      </w:r>
      <w:r w:rsidR="005A4E60">
        <w:t>2</w:t>
      </w:r>
      <w:r w:rsidR="00211507">
        <w:t>5</w:t>
      </w: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514DB785" w14:textId="4E52A0BC" w:rsidR="001F3704" w:rsidRDefault="00442256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38540" w:history="1">
            <w:r w:rsidR="001F3704" w:rsidRPr="002D6E5C">
              <w:rPr>
                <w:rStyle w:val="a6"/>
              </w:rPr>
              <w:t>Введение</w:t>
            </w:r>
            <w:r w:rsidR="001F3704">
              <w:rPr>
                <w:webHidden/>
              </w:rPr>
              <w:tab/>
            </w:r>
            <w:r w:rsidR="001F3704">
              <w:rPr>
                <w:webHidden/>
              </w:rPr>
              <w:fldChar w:fldCharType="begin"/>
            </w:r>
            <w:r w:rsidR="001F3704">
              <w:rPr>
                <w:webHidden/>
              </w:rPr>
              <w:instrText xml:space="preserve"> PAGEREF _Toc197438540 \h </w:instrText>
            </w:r>
            <w:r w:rsidR="001F3704">
              <w:rPr>
                <w:webHidden/>
              </w:rPr>
            </w:r>
            <w:r w:rsidR="001F3704"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2</w:t>
            </w:r>
            <w:r w:rsidR="001F3704">
              <w:rPr>
                <w:webHidden/>
              </w:rPr>
              <w:fldChar w:fldCharType="end"/>
            </w:r>
          </w:hyperlink>
        </w:p>
        <w:p w14:paraId="2D8652F7" w14:textId="719FFE92" w:rsidR="001F3704" w:rsidRDefault="001F370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41" w:history="1">
            <w:r w:rsidRPr="002D6E5C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529ABEB" w14:textId="78C8643C" w:rsidR="001F3704" w:rsidRDefault="001F370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42" w:history="1">
            <w:r w:rsidRPr="002D6E5C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B51635" w14:textId="1A3EAC49" w:rsidR="001F3704" w:rsidRDefault="001F370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43" w:history="1">
            <w:r w:rsidRPr="002D6E5C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021E62B" w14:textId="2A5A1DBB" w:rsidR="001F3704" w:rsidRDefault="001F370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44" w:history="1">
            <w:r w:rsidRPr="002D6E5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87BD49" w14:textId="739DD8BD" w:rsidR="001F3704" w:rsidRDefault="001F370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45" w:history="1">
            <w:r w:rsidRPr="002D6E5C">
              <w:rPr>
                <w:rStyle w:val="a6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575862B" w14:textId="121C9989" w:rsidR="001F3704" w:rsidRDefault="001F370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46" w:history="1">
            <w:r w:rsidRPr="002D6E5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8A8E1C8" w14:textId="63A1180B" w:rsidR="001F3704" w:rsidRDefault="001F370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47" w:history="1">
            <w:r w:rsidRPr="002D6E5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1EA9E67" w14:textId="2C109E45" w:rsidR="001F3704" w:rsidRDefault="001F370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48" w:history="1">
            <w:r w:rsidRPr="002D6E5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0CBD314" w14:textId="21BEE75B" w:rsidR="001F3704" w:rsidRDefault="001F370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49" w:history="1">
            <w:r w:rsidRPr="002D6E5C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66D4AD5" w14:textId="257A6FB8" w:rsidR="001F3704" w:rsidRDefault="001F370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50" w:history="1">
            <w:r w:rsidRPr="002D6E5C">
              <w:rPr>
                <w:rStyle w:val="a6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Аналог</w:t>
            </w:r>
            <w:r w:rsidRPr="002D6E5C">
              <w:rPr>
                <w:rStyle w:val="a6"/>
                <w:lang w:val="en-US"/>
              </w:rPr>
              <w:t xml:space="preserve"> №1 – «To-Do-List»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9DC996F" w14:textId="1782D5D3" w:rsidR="001F3704" w:rsidRDefault="001F370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51" w:history="1">
            <w:r w:rsidRPr="002D6E5C">
              <w:rPr>
                <w:rStyle w:val="a6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Аналог</w:t>
            </w:r>
            <w:r w:rsidRPr="002D6E5C">
              <w:rPr>
                <w:rStyle w:val="a6"/>
                <w:lang w:val="en-US"/>
              </w:rPr>
              <w:t xml:space="preserve"> №</w:t>
            </w:r>
            <w:r w:rsidRPr="002D6E5C">
              <w:rPr>
                <w:rStyle w:val="a6"/>
              </w:rPr>
              <w:t>2</w:t>
            </w:r>
            <w:r w:rsidRPr="002D6E5C">
              <w:rPr>
                <w:rStyle w:val="a6"/>
                <w:lang w:val="en-US"/>
              </w:rPr>
              <w:t xml:space="preserve"> – «ToDoList-Python»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EF70450" w14:textId="0582D3FA" w:rsidR="001F3704" w:rsidRDefault="001F370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52" w:history="1">
            <w:r w:rsidRPr="002D6E5C">
              <w:rPr>
                <w:rStyle w:val="a6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Аналог</w:t>
            </w:r>
            <w:r w:rsidRPr="002D6E5C">
              <w:rPr>
                <w:rStyle w:val="a6"/>
                <w:lang w:val="en-US"/>
              </w:rPr>
              <w:t xml:space="preserve"> №</w:t>
            </w:r>
            <w:r w:rsidRPr="002D6E5C">
              <w:rPr>
                <w:rStyle w:val="a6"/>
              </w:rPr>
              <w:t>3</w:t>
            </w:r>
            <w:r w:rsidRPr="002D6E5C">
              <w:rPr>
                <w:rStyle w:val="a6"/>
                <w:lang w:val="en-US"/>
              </w:rPr>
              <w:t xml:space="preserve"> – «ToDo»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56D5012" w14:textId="4373F4A5" w:rsidR="001F3704" w:rsidRDefault="001F370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53" w:history="1">
            <w:r w:rsidRPr="002D6E5C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Требования к результатам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DA5A8AA" w14:textId="2A36354B" w:rsidR="001F3704" w:rsidRDefault="001F370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54" w:history="1">
            <w:r w:rsidRPr="002D6E5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Описание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74471B4" w14:textId="39026BA6" w:rsidR="001F3704" w:rsidRDefault="001F370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55" w:history="1">
            <w:r w:rsidRPr="002D6E5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7CAC81A" w14:textId="73B7E18F" w:rsidR="001F3704" w:rsidRDefault="001F370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56" w:history="1">
            <w:r w:rsidRPr="002D6E5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Требования к показателям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96B72C0" w14:textId="0A043B5B" w:rsidR="001F3704" w:rsidRDefault="001F370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57" w:history="1">
            <w:r w:rsidRPr="002D6E5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Требования к функциям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A1DF967" w14:textId="5EB9A60B" w:rsidR="001F3704" w:rsidRDefault="001F370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58" w:history="1">
            <w:r w:rsidRPr="002D6E5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AF5D375" w14:textId="618AC62B" w:rsidR="001F3704" w:rsidRDefault="001F370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59" w:history="1">
            <w:r w:rsidRPr="002D6E5C">
              <w:rPr>
                <w:rStyle w:val="a6"/>
              </w:rPr>
              <w:t>5.5.1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3BE370D" w14:textId="155753A9" w:rsidR="001F3704" w:rsidRDefault="001F370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60" w:history="1">
            <w:r w:rsidRPr="002D6E5C">
              <w:rPr>
                <w:rStyle w:val="a6"/>
              </w:rPr>
              <w:t>5.5.2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352B7D3" w14:textId="42D3A008" w:rsidR="001F3704" w:rsidRDefault="001F370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61" w:history="1">
            <w:r w:rsidRPr="002D6E5C">
              <w:rPr>
                <w:rStyle w:val="a6"/>
              </w:rPr>
              <w:t>5.5.3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Требования к форматам хранения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7630C25" w14:textId="17ED48BD" w:rsidR="001F3704" w:rsidRDefault="001F370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62" w:history="1">
            <w:r w:rsidRPr="002D6E5C">
              <w:rPr>
                <w:rStyle w:val="a6"/>
              </w:rPr>
              <w:t>5.5.4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Требования к лингвистическому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DD5AFE6" w14:textId="3F3047F0" w:rsidR="001F3704" w:rsidRDefault="001F370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63" w:history="1">
            <w:r w:rsidRPr="002D6E5C">
              <w:rPr>
                <w:rStyle w:val="a6"/>
              </w:rPr>
              <w:t>5.5.5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9C9D6D5" w14:textId="76BAB7D9" w:rsidR="001F3704" w:rsidRDefault="001F370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64" w:history="1">
            <w:r w:rsidRPr="002D6E5C">
              <w:rPr>
                <w:rStyle w:val="a6"/>
              </w:rPr>
              <w:t>5.5.6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F437FC5" w14:textId="55833C9B" w:rsidR="001F3704" w:rsidRDefault="001F370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65" w:history="1">
            <w:r w:rsidRPr="002D6E5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B8992F7" w14:textId="1C39F1F7" w:rsidR="001F3704" w:rsidRDefault="001F370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66" w:history="1">
            <w:r w:rsidRPr="002D6E5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7D7E4E0" w14:textId="1CD635A3" w:rsidR="001F3704" w:rsidRDefault="001F370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67" w:history="1">
            <w:r w:rsidRPr="002D6E5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074225E" w14:textId="4E361AAA" w:rsidR="001F3704" w:rsidRDefault="001F370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68" w:history="1">
            <w:r w:rsidRPr="002D6E5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2574472" w14:textId="666AA322" w:rsidR="001F3704" w:rsidRDefault="001F370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69" w:history="1">
            <w:r w:rsidRPr="002D6E5C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8E98A28" w14:textId="5F72E1FC" w:rsidR="001F3704" w:rsidRDefault="001F370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70" w:history="1">
            <w:r w:rsidRPr="002D6E5C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265D19D" w14:textId="20501750" w:rsidR="001F3704" w:rsidRDefault="001F370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7438571" w:history="1">
            <w:r w:rsidRPr="002D6E5C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D6E5C">
              <w:rPr>
                <w:rStyle w:val="a6"/>
              </w:rPr>
              <w:t>Порядок контроля и приемки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_Toc197438571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2C0D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CF0F4E1" w14:textId="1727268A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66183EF3" w:rsidR="00303DC8" w:rsidRDefault="00442256" w:rsidP="007D7160">
      <w:pPr>
        <w:pStyle w:val="1"/>
        <w:numPr>
          <w:ilvl w:val="0"/>
          <w:numId w:val="0"/>
        </w:numPr>
        <w:spacing w:after="240"/>
        <w:ind w:left="851"/>
        <w:jc w:val="both"/>
      </w:pPr>
      <w:bookmarkStart w:id="0" w:name="_Toc197438540"/>
      <w:r>
        <w:lastRenderedPageBreak/>
        <w:t>Вв</w:t>
      </w:r>
      <w:r w:rsidR="005A4E60" w:rsidRPr="00F62DCD">
        <w:t>едение</w:t>
      </w:r>
      <w:bookmarkEnd w:id="0"/>
    </w:p>
    <w:p w14:paraId="1B234C71" w14:textId="77EBFC93" w:rsidR="00E03C5D" w:rsidRDefault="00E03C5D" w:rsidP="007D7160">
      <w:r>
        <w:t xml:space="preserve">Настоящий документ распространяется на разработку программного обеспечения в виде </w:t>
      </w:r>
      <w:r w:rsidR="00626897">
        <w:t>программы</w:t>
      </w:r>
      <w:r>
        <w:t xml:space="preserve"> </w:t>
      </w:r>
      <w:r w:rsidR="00626897">
        <w:t>«</w:t>
      </w:r>
      <w:r>
        <w:t>Менеджер задач</w:t>
      </w:r>
      <w:r w:rsidR="00626897">
        <w:t>»</w:t>
      </w:r>
      <w:r>
        <w:t>, предназначенного для создания, редактирования, организации и управления списком задач, а также предоставления пользователю функциональных возможностей для эффективного планирования времени и взаимодействия с задачами.</w:t>
      </w:r>
    </w:p>
    <w:p w14:paraId="068B0864" w14:textId="77777777" w:rsidR="00D21FB4" w:rsidRDefault="00E03C5D" w:rsidP="00D21FB4">
      <w:r>
        <w:t>Техническое задание на создание менеджера задач определяет основные цели, задачи, функциональные и технические требования, а также этапы разработки и критерии приемки программного продукта. Документ предназначен для</w:t>
      </w:r>
      <w:r w:rsidR="00D21FB4">
        <w:t xml:space="preserve"> </w:t>
      </w:r>
      <w:r>
        <w:t>использования</w:t>
      </w:r>
      <w:r w:rsidR="00D21FB4">
        <w:t>:</w:t>
      </w:r>
      <w:r>
        <w:t xml:space="preserve"> </w:t>
      </w:r>
    </w:p>
    <w:p w14:paraId="402E55B5" w14:textId="449888B8" w:rsidR="005F2D36" w:rsidRPr="00697848" w:rsidRDefault="00D21FB4" w:rsidP="00D21FB4">
      <w:r>
        <w:rPr>
          <w:b/>
          <w:bCs/>
        </w:rPr>
        <w:t>З</w:t>
      </w:r>
      <w:r w:rsidR="00E03C5D" w:rsidRPr="003770E3">
        <w:rPr>
          <w:b/>
          <w:bCs/>
        </w:rPr>
        <w:t>аказчик</w:t>
      </w:r>
      <w:r w:rsidR="007B50BA">
        <w:rPr>
          <w:b/>
          <w:bCs/>
        </w:rPr>
        <w:t>ами</w:t>
      </w:r>
      <w:r w:rsidR="007B50BA" w:rsidRPr="00697848">
        <w:rPr>
          <w:b/>
          <w:bCs/>
        </w:rPr>
        <w:t>:</w:t>
      </w:r>
    </w:p>
    <w:p w14:paraId="3E838CF0" w14:textId="2C12DDCE" w:rsidR="00202C8B" w:rsidRPr="00202C8B" w:rsidRDefault="00202C8B" w:rsidP="007D7160">
      <w:r w:rsidRPr="00202C8B">
        <w:t xml:space="preserve">Документ предназначен для четкого понимания требований к </w:t>
      </w:r>
      <w:r w:rsidR="00854FC6">
        <w:t xml:space="preserve">создаваемой программе. </w:t>
      </w:r>
      <w:r w:rsidRPr="00202C8B">
        <w:t>Он позволяет заказчику ознакомиться с функциональными возможностями, этапами разработки и критериями</w:t>
      </w:r>
      <w:r w:rsidR="00B629DC">
        <w:t xml:space="preserve"> тестирования</w:t>
      </w:r>
      <w:r w:rsidRPr="00202C8B">
        <w:t xml:space="preserve">, чтобы контролировать процесс создания продукта и убедиться, что </w:t>
      </w:r>
      <w:r w:rsidR="00854FC6">
        <w:t>программа</w:t>
      </w:r>
      <w:r w:rsidRPr="00202C8B">
        <w:t xml:space="preserve"> соответствует его ожиданиям.</w:t>
      </w:r>
    </w:p>
    <w:p w14:paraId="0A3194AA" w14:textId="4938E712" w:rsidR="00202C8B" w:rsidRPr="003770E3" w:rsidRDefault="003770E3" w:rsidP="007D7160">
      <w:pPr>
        <w:rPr>
          <w:b/>
          <w:bCs/>
        </w:rPr>
      </w:pPr>
      <w:r w:rsidRPr="003770E3">
        <w:rPr>
          <w:b/>
          <w:bCs/>
        </w:rPr>
        <w:t>Р</w:t>
      </w:r>
      <w:r w:rsidR="00E03C5D" w:rsidRPr="003770E3">
        <w:rPr>
          <w:b/>
          <w:bCs/>
        </w:rPr>
        <w:t>азработчи</w:t>
      </w:r>
      <w:r w:rsidR="007B32D0">
        <w:rPr>
          <w:b/>
          <w:bCs/>
        </w:rPr>
        <w:t>ком</w:t>
      </w:r>
      <w:r w:rsidR="00202C8B" w:rsidRPr="003770E3">
        <w:rPr>
          <w:b/>
          <w:bCs/>
        </w:rPr>
        <w:t>:</w:t>
      </w:r>
    </w:p>
    <w:p w14:paraId="2284E695" w14:textId="7CD66DBF" w:rsidR="00202C8B" w:rsidRDefault="00202C8B" w:rsidP="007D7160">
      <w:r w:rsidRPr="00202C8B">
        <w:t>Документ служит основным источником информации о технических и функциональных требованиях к пр</w:t>
      </w:r>
      <w:r w:rsidR="00854FC6">
        <w:t>ограмме</w:t>
      </w:r>
      <w:r w:rsidRPr="00202C8B">
        <w:t xml:space="preserve">. Он помогает понять, какие задачи необходимо реализовать, какие функции </w:t>
      </w:r>
      <w:r w:rsidR="00B629DC">
        <w:t>требуется разработать</w:t>
      </w:r>
      <w:r w:rsidRPr="00202C8B">
        <w:t xml:space="preserve">, а также предоставляет </w:t>
      </w:r>
      <w:r w:rsidR="00B629DC">
        <w:t xml:space="preserve">информацию </w:t>
      </w:r>
      <w:r w:rsidRPr="00202C8B">
        <w:t>для тестирования программного продукта.</w:t>
      </w:r>
    </w:p>
    <w:p w14:paraId="1DDD2E86" w14:textId="6F965B3C" w:rsidR="00202C8B" w:rsidRPr="008D6FD7" w:rsidRDefault="00202C8B" w:rsidP="007D7160">
      <w:pPr>
        <w:rPr>
          <w:b/>
          <w:bCs/>
        </w:rPr>
      </w:pPr>
      <w:r w:rsidRPr="008D6FD7">
        <w:rPr>
          <w:b/>
          <w:bCs/>
        </w:rPr>
        <w:t xml:space="preserve">Для </w:t>
      </w:r>
      <w:r w:rsidR="00D21FB4">
        <w:rPr>
          <w:b/>
          <w:bCs/>
        </w:rPr>
        <w:t xml:space="preserve">приемо-сдаточной </w:t>
      </w:r>
      <w:r w:rsidRPr="008D6FD7">
        <w:rPr>
          <w:b/>
          <w:bCs/>
        </w:rPr>
        <w:t>комиссии:</w:t>
      </w:r>
    </w:p>
    <w:p w14:paraId="4B33EC82" w14:textId="122979C5" w:rsidR="00DB1EDB" w:rsidRPr="00202C8B" w:rsidRDefault="00202C8B" w:rsidP="007D7160">
      <w:r>
        <w:t xml:space="preserve">Документ служит официальным источником информации о целях, задачах и требованиях к </w:t>
      </w:r>
      <w:r w:rsidR="00854FC6">
        <w:t>разрабатываемой программе</w:t>
      </w:r>
      <w:r>
        <w:t xml:space="preserve"> </w:t>
      </w:r>
      <w:r w:rsidR="00281266">
        <w:t>«</w:t>
      </w:r>
      <w:r>
        <w:t>Менеджер задач</w:t>
      </w:r>
      <w:r w:rsidR="00281266">
        <w:t>»</w:t>
      </w:r>
      <w:r>
        <w:t>. Он позволяет комиссии</w:t>
      </w:r>
      <w:r w:rsidR="003770E3">
        <w:t xml:space="preserve"> о</w:t>
      </w:r>
      <w:r>
        <w:t>ценить соответствие проекта заявленным целям и требованиям</w:t>
      </w:r>
      <w:r w:rsidR="003770E3">
        <w:t>, у</w:t>
      </w:r>
      <w:r>
        <w:t>бедиться, что</w:t>
      </w:r>
      <w:r w:rsidR="00E55A99">
        <w:t xml:space="preserve"> программа</w:t>
      </w:r>
      <w:r>
        <w:t xml:space="preserve"> отвечает установленным критериям качества и функциональности.</w:t>
      </w:r>
    </w:p>
    <w:p w14:paraId="794047BB" w14:textId="44B08CC8" w:rsidR="00A63893" w:rsidRDefault="00EB6A0B" w:rsidP="00281266">
      <w:pPr>
        <w:pStyle w:val="1"/>
        <w:ind w:left="0" w:firstLine="851"/>
      </w:pPr>
      <w:bookmarkStart w:id="1" w:name="_Toc197438541"/>
      <w:bookmarkStart w:id="2" w:name="_Toc74526610"/>
      <w:bookmarkStart w:id="3" w:name="_Toc128474254"/>
      <w:r w:rsidRPr="00EB6A0B">
        <w:lastRenderedPageBreak/>
        <w:t>Термины и определения</w:t>
      </w:r>
      <w:bookmarkEnd w:id="1"/>
    </w:p>
    <w:p w14:paraId="4415A9A0" w14:textId="37C62E79" w:rsidR="00037E4A" w:rsidRPr="00037E4A" w:rsidRDefault="00037E4A" w:rsidP="00281266">
      <w:pPr>
        <w:spacing w:before="200"/>
      </w:pPr>
      <w:r>
        <w:t>В данном разделе описаны все определения, использованные в настоящем документе.</w:t>
      </w:r>
    </w:p>
    <w:p w14:paraId="5AAF7298" w14:textId="3979050F" w:rsidR="00687AEB" w:rsidRPr="00687AEB" w:rsidRDefault="00687AEB" w:rsidP="00281266">
      <w:pPr>
        <w:pStyle w:val="a0"/>
        <w:numPr>
          <w:ilvl w:val="0"/>
          <w:numId w:val="0"/>
        </w:numPr>
        <w:ind w:firstLine="851"/>
      </w:pPr>
      <w:r w:rsidRPr="00AB6C3D">
        <w:t>Задача</w:t>
      </w:r>
      <w:r w:rsidRPr="00687AEB">
        <w:t xml:space="preserve"> - </w:t>
      </w:r>
      <w:r w:rsidR="00D21FB4">
        <w:t>о</w:t>
      </w:r>
      <w:r w:rsidRPr="00687AEB">
        <w:t>сновной элемент системы, который содержит информацию о том, что нужно сделать.</w:t>
      </w:r>
    </w:p>
    <w:p w14:paraId="0B779D1D" w14:textId="5DCF8F48" w:rsidR="00687AEB" w:rsidRPr="00687AEB" w:rsidRDefault="00687AEB" w:rsidP="00281266">
      <w:pPr>
        <w:pStyle w:val="a0"/>
        <w:numPr>
          <w:ilvl w:val="0"/>
          <w:numId w:val="0"/>
        </w:numPr>
        <w:ind w:firstLine="851"/>
      </w:pPr>
      <w:r w:rsidRPr="00AB6C3D">
        <w:t>Срок выполнения</w:t>
      </w:r>
      <w:r w:rsidRPr="00687AEB">
        <w:t xml:space="preserve"> - </w:t>
      </w:r>
      <w:r w:rsidR="00D21FB4">
        <w:t>д</w:t>
      </w:r>
      <w:r w:rsidRPr="00687AEB">
        <w:t>ата и время, к которым задача должна быть завершена</w:t>
      </w:r>
      <w:r w:rsidR="00704B14" w:rsidRPr="00704B14">
        <w:t>.</w:t>
      </w:r>
    </w:p>
    <w:p w14:paraId="73093394" w14:textId="234FE528" w:rsidR="00687AEB" w:rsidRDefault="00687AEB" w:rsidP="00281266">
      <w:pPr>
        <w:pStyle w:val="a0"/>
        <w:numPr>
          <w:ilvl w:val="0"/>
          <w:numId w:val="0"/>
        </w:numPr>
        <w:ind w:firstLine="851"/>
      </w:pPr>
      <w:r w:rsidRPr="00AB6C3D">
        <w:t>Статус задачи</w:t>
      </w:r>
      <w:r w:rsidRPr="00687AEB">
        <w:t xml:space="preserve"> - </w:t>
      </w:r>
      <w:r w:rsidR="00D21FB4">
        <w:t>с</w:t>
      </w:r>
      <w:r w:rsidRPr="00687AEB">
        <w:t xml:space="preserve">остояние задачи (например, </w:t>
      </w:r>
      <w:r w:rsidR="00762255">
        <w:t>«</w:t>
      </w:r>
      <w:r w:rsidRPr="00687AEB">
        <w:t>в процессе</w:t>
      </w:r>
      <w:r w:rsidR="00762255">
        <w:t>»</w:t>
      </w:r>
      <w:r w:rsidRPr="00687AEB">
        <w:t xml:space="preserve">, </w:t>
      </w:r>
      <w:r w:rsidR="00762255">
        <w:t>«</w:t>
      </w:r>
      <w:r w:rsidRPr="00687AEB">
        <w:t>выполнено</w:t>
      </w:r>
      <w:r w:rsidR="00762255">
        <w:t>»</w:t>
      </w:r>
      <w:r w:rsidRPr="00687AEB">
        <w:t xml:space="preserve">, </w:t>
      </w:r>
      <w:r w:rsidR="00762255">
        <w:t>«</w:t>
      </w:r>
      <w:r w:rsidRPr="00687AEB">
        <w:t>отложено</w:t>
      </w:r>
      <w:r w:rsidR="00762255">
        <w:t>»</w:t>
      </w:r>
      <w:r w:rsidRPr="00687AEB">
        <w:t>)</w:t>
      </w:r>
      <w:r w:rsidR="00704B14" w:rsidRPr="00704B14">
        <w:t>.</w:t>
      </w:r>
    </w:p>
    <w:p w14:paraId="1F2AB6B9" w14:textId="61224F7E" w:rsidR="00037E4A" w:rsidRPr="00687AEB" w:rsidRDefault="00037E4A" w:rsidP="00281266">
      <w:pPr>
        <w:pStyle w:val="a0"/>
        <w:numPr>
          <w:ilvl w:val="0"/>
          <w:numId w:val="0"/>
        </w:numPr>
        <w:ind w:firstLine="851"/>
      </w:pPr>
      <w:r w:rsidRPr="00AB6C3D">
        <w:rPr>
          <w:lang w:val="en-US"/>
        </w:rPr>
        <w:t>JSON</w:t>
      </w:r>
      <w:r w:rsidR="00AB6C3D">
        <w:t xml:space="preserve"> (</w:t>
      </w:r>
      <w:r w:rsidR="00AB6C3D">
        <w:rPr>
          <w:lang w:val="en-US"/>
        </w:rPr>
        <w:t>JavaScript</w:t>
      </w:r>
      <w:r w:rsidR="00AB6C3D" w:rsidRPr="00872979">
        <w:t xml:space="preserve"> </w:t>
      </w:r>
      <w:r w:rsidR="00AB6C3D">
        <w:rPr>
          <w:lang w:val="en-US"/>
        </w:rPr>
        <w:t>Object</w:t>
      </w:r>
      <w:r w:rsidR="00AB6C3D" w:rsidRPr="00872979">
        <w:t xml:space="preserve"> </w:t>
      </w:r>
      <w:r w:rsidR="00AB6C3D">
        <w:rPr>
          <w:lang w:val="en-US"/>
        </w:rPr>
        <w:t>Notation</w:t>
      </w:r>
      <w:r w:rsidR="00AB6C3D">
        <w:t>)</w:t>
      </w:r>
      <w:r w:rsidRPr="000E1DE6">
        <w:t xml:space="preserve"> – текстовый формат для хранения и передачи структурированных данных в виде пар </w:t>
      </w:r>
      <w:r w:rsidR="00762255">
        <w:t>«</w:t>
      </w:r>
      <w:r w:rsidRPr="000E1DE6">
        <w:t>ключ-значение</w:t>
      </w:r>
      <w:r w:rsidR="00762255">
        <w:t>»</w:t>
      </w:r>
      <w:r w:rsidRPr="000E1DE6">
        <w:t>, поддерживающий строки, числа, массивы и объекты</w:t>
      </w:r>
      <w:r w:rsidRPr="0026696B">
        <w:t>;</w:t>
      </w:r>
    </w:p>
    <w:p w14:paraId="63A1A4BE" w14:textId="5A4A5D2A" w:rsidR="00A82498" w:rsidRDefault="00A82498" w:rsidP="002F0A50">
      <w:pPr>
        <w:pStyle w:val="1"/>
        <w:ind w:left="0" w:firstLine="851"/>
      </w:pPr>
      <w:bookmarkStart w:id="4" w:name="_Toc197438542"/>
      <w:r>
        <w:lastRenderedPageBreak/>
        <w:t>Перечень сокращений</w:t>
      </w:r>
      <w:bookmarkEnd w:id="4"/>
    </w:p>
    <w:p w14:paraId="6CDEEF3E" w14:textId="6B00001A" w:rsidR="00AB6C3D" w:rsidRDefault="00AB6C3D" w:rsidP="00F14B34">
      <w:r>
        <w:t>В данном разделе описаны все сокращения, использованные в настоящем документе.</w:t>
      </w:r>
    </w:p>
    <w:p w14:paraId="3F8D0B4B" w14:textId="77777777" w:rsidR="00AB6C3D" w:rsidRPr="00AB6C3D" w:rsidRDefault="00AB6C3D" w:rsidP="00AB6C3D">
      <w:pPr>
        <w:pStyle w:val="a0"/>
        <w:tabs>
          <w:tab w:val="clear" w:pos="1276"/>
          <w:tab w:val="left" w:pos="1418"/>
        </w:tabs>
      </w:pPr>
      <w:r w:rsidRPr="00AB6C3D">
        <w:t>ТЗ – техническое задание;</w:t>
      </w:r>
    </w:p>
    <w:p w14:paraId="20F71A22" w14:textId="77777777" w:rsidR="00AB6C3D" w:rsidRPr="00AB6C3D" w:rsidRDefault="00AB6C3D" w:rsidP="00AB6C3D">
      <w:pPr>
        <w:pStyle w:val="a0"/>
        <w:tabs>
          <w:tab w:val="clear" w:pos="1276"/>
          <w:tab w:val="left" w:pos="1418"/>
        </w:tabs>
      </w:pPr>
      <w:r w:rsidRPr="00AB6C3D">
        <w:t>УП – учебная практика.</w:t>
      </w:r>
    </w:p>
    <w:p w14:paraId="4750465A" w14:textId="77777777" w:rsidR="00AB6C3D" w:rsidRPr="00AB6C3D" w:rsidRDefault="00AB6C3D" w:rsidP="00AB6C3D">
      <w:pPr>
        <w:ind w:firstLine="0"/>
      </w:pPr>
    </w:p>
    <w:p w14:paraId="38600864" w14:textId="4C9AE109" w:rsidR="00592879" w:rsidRDefault="00592879" w:rsidP="002F0A50">
      <w:pPr>
        <w:pStyle w:val="1"/>
        <w:ind w:left="0" w:firstLine="851"/>
        <w:jc w:val="both"/>
      </w:pPr>
      <w:bookmarkStart w:id="5" w:name="_Toc197438543"/>
      <w:r>
        <w:lastRenderedPageBreak/>
        <w:t>Основные сведения о разработке</w:t>
      </w:r>
      <w:bookmarkEnd w:id="5"/>
    </w:p>
    <w:p w14:paraId="6CB7FFC4" w14:textId="043300D7" w:rsidR="005F2D36" w:rsidRPr="005F2D36" w:rsidRDefault="005F2D36" w:rsidP="008E2C7C">
      <w:r>
        <w:t>Данный раздел настоящего технического задания содержит основные сведения о разработке</w:t>
      </w:r>
      <w:r w:rsidR="00CF31C2">
        <w:t>.</w:t>
      </w:r>
    </w:p>
    <w:p w14:paraId="25421B43" w14:textId="77777777" w:rsidR="00CF31C2" w:rsidRDefault="00A52CF3" w:rsidP="002F0A50">
      <w:pPr>
        <w:pStyle w:val="2"/>
        <w:ind w:left="0" w:firstLine="851"/>
      </w:pPr>
      <w:bookmarkStart w:id="6" w:name="_Toc197438544"/>
      <w:r>
        <w:t>Наименование разработки</w:t>
      </w:r>
      <w:bookmarkEnd w:id="6"/>
      <w:r w:rsidR="00DB1EDB">
        <w:t xml:space="preserve"> </w:t>
      </w:r>
    </w:p>
    <w:p w14:paraId="41078D8B" w14:textId="1621CB8B" w:rsidR="00F91124" w:rsidRDefault="00CF31C2" w:rsidP="002B030B">
      <w:r>
        <w:t xml:space="preserve">Наименование </w:t>
      </w:r>
      <w:r w:rsidR="00F5328C">
        <w:t>программы</w:t>
      </w:r>
      <w:r>
        <w:t>, разрабатываем</w:t>
      </w:r>
      <w:r w:rsidR="00963774">
        <w:t xml:space="preserve">ой </w:t>
      </w:r>
      <w:r>
        <w:t>в форме учебной практики: «</w:t>
      </w:r>
      <w:r w:rsidR="00DB1EDB" w:rsidRPr="00DB1EDB">
        <w:t>Менеджер задач</w:t>
      </w:r>
      <w:r>
        <w:t>».</w:t>
      </w:r>
    </w:p>
    <w:p w14:paraId="4D0F4268" w14:textId="75476D96" w:rsidR="00A52CF3" w:rsidRDefault="00A52CF3" w:rsidP="002F0A50">
      <w:pPr>
        <w:pStyle w:val="2"/>
        <w:ind w:left="0" w:firstLine="851"/>
        <w:rPr>
          <w:lang w:val="en-US"/>
        </w:rPr>
      </w:pPr>
      <w:bookmarkStart w:id="7" w:name="_Toc197438545"/>
      <w:r>
        <w:t>Цель и задачи</w:t>
      </w:r>
      <w:bookmarkEnd w:id="7"/>
    </w:p>
    <w:p w14:paraId="79DEDD1C" w14:textId="572A4180" w:rsidR="00534640" w:rsidRDefault="00534640" w:rsidP="008E2C7C">
      <w:r>
        <w:t>Цель</w:t>
      </w:r>
      <w:r w:rsidR="00CF31C2">
        <w:t xml:space="preserve">ю настоящей </w:t>
      </w:r>
      <w:r w:rsidR="00105577">
        <w:t>работы</w:t>
      </w:r>
      <w:r w:rsidR="00CF31C2">
        <w:t xml:space="preserve"> является </w:t>
      </w:r>
      <w:r w:rsidR="00CF31C2" w:rsidRPr="00FD6B03">
        <w:t>р</w:t>
      </w:r>
      <w:r w:rsidRPr="00FD6B03">
        <w:t xml:space="preserve">азработка программного обеспечения </w:t>
      </w:r>
      <w:r w:rsidR="007A06EE">
        <w:t>«</w:t>
      </w:r>
      <w:r w:rsidRPr="00FD6B03">
        <w:t xml:space="preserve">Менеджер </w:t>
      </w:r>
      <w:r w:rsidRPr="00614D8C">
        <w:t>задач</w:t>
      </w:r>
      <w:r w:rsidR="007A06EE">
        <w:t>»</w:t>
      </w:r>
      <w:r w:rsidR="00614D8C">
        <w:t xml:space="preserve">. Разработка </w:t>
      </w:r>
      <w:r w:rsidRPr="00614D8C">
        <w:t>направлена</w:t>
      </w:r>
      <w:r w:rsidRPr="00FD6B03">
        <w:t xml:space="preserve"> на создание специализированного инструмента для управления задачами, обеспечивающего пользователям возможность планирования, организации и контроля выполнения задач в рамках личной и профессиональной деятельности. Программное обеспечение призвано повысить продуктивность пользователей за счет автоматизации процессов создания, редактирования, удаления и отслеживания задач.</w:t>
      </w:r>
    </w:p>
    <w:p w14:paraId="2C2A8947" w14:textId="77777777" w:rsidR="00307C00" w:rsidRDefault="00307C00" w:rsidP="00307C00">
      <w:r>
        <w:t xml:space="preserve">Задачи: </w:t>
      </w:r>
    </w:p>
    <w:p w14:paraId="76E13418" w14:textId="77777777" w:rsidR="00307C00" w:rsidRPr="00AC31C2" w:rsidRDefault="00307C00" w:rsidP="00307C00">
      <w:pPr>
        <w:pStyle w:val="a0"/>
      </w:pPr>
      <w:r>
        <w:t>п</w:t>
      </w:r>
      <w:r w:rsidRPr="00AC31C2">
        <w:t>роизвести анализ существующих аналогов</w:t>
      </w:r>
      <w:r>
        <w:t>,</w:t>
      </w:r>
      <w:r w:rsidRPr="00AC31C2">
        <w:t xml:space="preserve"> </w:t>
      </w:r>
      <w:r>
        <w:t>в</w:t>
      </w:r>
      <w:r w:rsidRPr="00AC31C2">
        <w:t>ыделить их преимущества и недостатки;</w:t>
      </w:r>
    </w:p>
    <w:p w14:paraId="38986B9D" w14:textId="4D0679DF" w:rsidR="00307C00" w:rsidRPr="00AC31C2" w:rsidRDefault="00307C00" w:rsidP="00307C00">
      <w:pPr>
        <w:pStyle w:val="a0"/>
      </w:pPr>
      <w:r>
        <w:t>п</w:t>
      </w:r>
      <w:r w:rsidRPr="00AC31C2">
        <w:t xml:space="preserve">родумать архитектуру </w:t>
      </w:r>
      <w:r w:rsidR="00C73CB1">
        <w:t>программы</w:t>
      </w:r>
      <w:r>
        <w:rPr>
          <w:lang w:val="en-US"/>
        </w:rPr>
        <w:t>;</w:t>
      </w:r>
    </w:p>
    <w:p w14:paraId="4A653948" w14:textId="5F68B83B" w:rsidR="00307C00" w:rsidRPr="00AC31C2" w:rsidRDefault="00307C00" w:rsidP="00307C00">
      <w:pPr>
        <w:pStyle w:val="a0"/>
      </w:pPr>
      <w:r>
        <w:t>разработать</w:t>
      </w:r>
      <w:r w:rsidRPr="00AC31C2">
        <w:t xml:space="preserve"> макеты пользовательского интерфейса</w:t>
      </w:r>
      <w:r>
        <w:rPr>
          <w:lang w:val="en-US"/>
        </w:rPr>
        <w:t>;</w:t>
      </w:r>
    </w:p>
    <w:p w14:paraId="2853516E" w14:textId="77777777" w:rsidR="00307C00" w:rsidRPr="00AC31C2" w:rsidRDefault="00307C00" w:rsidP="00307C00">
      <w:pPr>
        <w:pStyle w:val="a0"/>
      </w:pPr>
      <w:r>
        <w:t>р</w:t>
      </w:r>
      <w:r w:rsidRPr="00AC31C2">
        <w:t>еализовать базовый функционал:</w:t>
      </w:r>
    </w:p>
    <w:p w14:paraId="1F67AD5F" w14:textId="12AA0943" w:rsidR="00307C00" w:rsidRDefault="00307C00" w:rsidP="00307C00">
      <w:pPr>
        <w:pStyle w:val="vguList2"/>
      </w:pPr>
      <w:r>
        <w:t>реализовать интерфейс списка задач</w:t>
      </w:r>
      <w:r>
        <w:rPr>
          <w:lang w:val="en-US"/>
        </w:rPr>
        <w:t>;</w:t>
      </w:r>
    </w:p>
    <w:p w14:paraId="3E668C1A" w14:textId="3F8D7512" w:rsidR="00307C00" w:rsidRDefault="00307C00" w:rsidP="00307C00">
      <w:pPr>
        <w:pStyle w:val="vguList2"/>
      </w:pPr>
      <w:r>
        <w:t>разработать</w:t>
      </w:r>
      <w:r>
        <w:rPr>
          <w:lang w:val="en-US"/>
        </w:rPr>
        <w:t xml:space="preserve"> </w:t>
      </w:r>
      <w:r>
        <w:t>добавление</w:t>
      </w:r>
      <w:r>
        <w:rPr>
          <w:lang w:val="en-US"/>
        </w:rPr>
        <w:t>/</w:t>
      </w:r>
      <w:r>
        <w:t>удаление задач</w:t>
      </w:r>
      <w:r w:rsidRPr="0026696B">
        <w:t>;</w:t>
      </w:r>
    </w:p>
    <w:p w14:paraId="7F19979C" w14:textId="77777777" w:rsidR="00307C00" w:rsidRDefault="00307C00" w:rsidP="00307C00">
      <w:pPr>
        <w:pStyle w:val="a0"/>
      </w:pPr>
      <w:r>
        <w:t>реализовать дополнительный функционал:</w:t>
      </w:r>
    </w:p>
    <w:p w14:paraId="13DA3788" w14:textId="662190B9" w:rsidR="00307C00" w:rsidRDefault="00307C00" w:rsidP="00307C00">
      <w:pPr>
        <w:pStyle w:val="vguList2"/>
      </w:pPr>
      <w:r>
        <w:t>реализовать установку даты и времени для задачи</w:t>
      </w:r>
      <w:r w:rsidRPr="00307C00">
        <w:t>;</w:t>
      </w:r>
    </w:p>
    <w:p w14:paraId="359119A0" w14:textId="74313BFA" w:rsidR="00307C00" w:rsidRDefault="00307C00" w:rsidP="00307C00">
      <w:pPr>
        <w:pStyle w:val="vguList2"/>
      </w:pPr>
      <w:r>
        <w:t>реализовать экспорт и импорт задач</w:t>
      </w:r>
      <w:r w:rsidRPr="00307C00">
        <w:t>;</w:t>
      </w:r>
    </w:p>
    <w:p w14:paraId="1271D560" w14:textId="0D362031" w:rsidR="00307C00" w:rsidRDefault="00307C00" w:rsidP="00307C00">
      <w:pPr>
        <w:pStyle w:val="vguList2"/>
      </w:pPr>
      <w:r>
        <w:t>реализовать авто-сохранение задач в файл</w:t>
      </w:r>
      <w:r w:rsidRPr="0026696B">
        <w:t>;</w:t>
      </w:r>
    </w:p>
    <w:p w14:paraId="1C77688A" w14:textId="1BAD9D3A" w:rsidR="00714B9D" w:rsidRPr="00125E88" w:rsidRDefault="00307C00" w:rsidP="00125E88">
      <w:pPr>
        <w:pStyle w:val="a0"/>
      </w:pPr>
      <w:r>
        <w:t>п</w:t>
      </w:r>
      <w:r w:rsidRPr="001F3ADA">
        <w:t>одготовить техническую документацию</w:t>
      </w:r>
      <w:r>
        <w:t>.</w:t>
      </w:r>
    </w:p>
    <w:p w14:paraId="52EDEC11" w14:textId="7A728531" w:rsidR="00A52CF3" w:rsidRDefault="00847368" w:rsidP="002F0A50">
      <w:pPr>
        <w:pStyle w:val="2"/>
        <w:ind w:left="0" w:firstLine="851"/>
      </w:pPr>
      <w:bookmarkStart w:id="8" w:name="_Toc197438546"/>
      <w:r>
        <w:t>Сведения об участниках разработки</w:t>
      </w:r>
      <w:bookmarkEnd w:id="8"/>
    </w:p>
    <w:p w14:paraId="4608403A" w14:textId="2B23CB51" w:rsidR="00697858" w:rsidRPr="00697858" w:rsidRDefault="00697858" w:rsidP="008E2C7C">
      <w:r w:rsidRPr="00CE5E93">
        <w:t xml:space="preserve">В качестве исполнителя выступает студент </w:t>
      </w:r>
      <w:r>
        <w:t>ФГБОУ ВО «Вятского государственного университета» (</w:t>
      </w:r>
      <w:r w:rsidRPr="00CE5E93">
        <w:t xml:space="preserve">Колледжа </w:t>
      </w:r>
      <w:proofErr w:type="spellStart"/>
      <w:r w:rsidRPr="00CE5E93">
        <w:t>ВятГУ</w:t>
      </w:r>
      <w:proofErr w:type="spellEnd"/>
      <w:r>
        <w:t>)</w:t>
      </w:r>
      <w:r w:rsidRPr="00CE5E93">
        <w:t>, группы ИСПк-204-52-00</w:t>
      </w:r>
      <w:r>
        <w:t>,</w:t>
      </w:r>
      <w:r w:rsidRPr="00CE5E93">
        <w:t xml:space="preserve"> </w:t>
      </w:r>
      <w:proofErr w:type="spellStart"/>
      <w:r w:rsidRPr="00CE5E93">
        <w:t>Зараменских</w:t>
      </w:r>
      <w:proofErr w:type="spellEnd"/>
      <w:r w:rsidRPr="00CE5E93">
        <w:t xml:space="preserve"> Илья </w:t>
      </w:r>
      <w:r>
        <w:t>Алексеевич.</w:t>
      </w:r>
    </w:p>
    <w:p w14:paraId="38F8E93C" w14:textId="73AF658B" w:rsidR="00CE5E93" w:rsidRPr="00CF31C2" w:rsidRDefault="00CF31C2" w:rsidP="008E2C7C">
      <w:r>
        <w:lastRenderedPageBreak/>
        <w:t>В качестве заказчика выступает к</w:t>
      </w:r>
      <w:r w:rsidR="00CE5E93" w:rsidRPr="00CE5E93">
        <w:t xml:space="preserve">оллектив преподавателей </w:t>
      </w:r>
      <w:r>
        <w:t>ФГБОУ ВО «Вятского государственного университета» (</w:t>
      </w:r>
      <w:r w:rsidR="00CE5E93" w:rsidRPr="00CE5E93">
        <w:t xml:space="preserve">Колледжа </w:t>
      </w:r>
      <w:proofErr w:type="spellStart"/>
      <w:r w:rsidR="00CE5E93" w:rsidRPr="00CE5E93">
        <w:t>ВятГУ</w:t>
      </w:r>
      <w:proofErr w:type="spellEnd"/>
      <w:r>
        <w:t>)</w:t>
      </w:r>
      <w:r w:rsidR="00CE5E93" w:rsidRPr="00CE5E93">
        <w:t xml:space="preserve"> в составе</w:t>
      </w:r>
      <w:r>
        <w:t>:</w:t>
      </w:r>
    </w:p>
    <w:p w14:paraId="63E9A85E" w14:textId="2CB0B8CF" w:rsidR="00CE5E93" w:rsidRPr="002332DF" w:rsidRDefault="00CE5E93" w:rsidP="00F72FC0">
      <w:pPr>
        <w:pStyle w:val="a0"/>
      </w:pPr>
      <w:r w:rsidRPr="002332DF">
        <w:t>Чистяков Геннадий Андреевич</w:t>
      </w:r>
      <w:r w:rsidR="002332DF" w:rsidRPr="002332DF">
        <w:t xml:space="preserve"> </w:t>
      </w:r>
      <w:r w:rsidR="00EA7162">
        <w:t>–</w:t>
      </w:r>
      <w:r w:rsidR="002332DF" w:rsidRPr="002332DF">
        <w:t xml:space="preserve"> руководитель</w:t>
      </w:r>
      <w:r w:rsidR="00EB4F97">
        <w:t xml:space="preserve"> </w:t>
      </w:r>
      <w:r w:rsidR="00EB4F97" w:rsidRPr="00EB4F97">
        <w:t>образовательной программы 09.02.07</w:t>
      </w:r>
      <w:r w:rsidR="00EA7162" w:rsidRPr="00EB4F97">
        <w:t>;</w:t>
      </w:r>
    </w:p>
    <w:p w14:paraId="1E606CB7" w14:textId="535ED518" w:rsidR="002332DF" w:rsidRPr="002332DF" w:rsidRDefault="00CE5E93" w:rsidP="00F72FC0">
      <w:pPr>
        <w:pStyle w:val="a0"/>
      </w:pPr>
      <w:proofErr w:type="spellStart"/>
      <w:r w:rsidRPr="002332DF">
        <w:t>Ржаникова</w:t>
      </w:r>
      <w:proofErr w:type="spellEnd"/>
      <w:r w:rsidRPr="002332DF">
        <w:t xml:space="preserve"> Е</w:t>
      </w:r>
      <w:r w:rsidR="00697858" w:rsidRPr="002332DF">
        <w:t>лена Дмитриевна</w:t>
      </w:r>
      <w:r w:rsidRPr="002332DF">
        <w:t xml:space="preserve"> –</w:t>
      </w:r>
      <w:r w:rsidR="00697858" w:rsidRPr="002332DF">
        <w:t xml:space="preserve"> </w:t>
      </w:r>
      <w:r w:rsidR="002332DF" w:rsidRPr="002332DF">
        <w:t>руководитель по разработке технического задания</w:t>
      </w:r>
      <w:r w:rsidR="00EA7162" w:rsidRPr="00EA7162">
        <w:t>;</w:t>
      </w:r>
    </w:p>
    <w:p w14:paraId="685497D6" w14:textId="08E32654" w:rsidR="00CE5E93" w:rsidRPr="002332DF" w:rsidRDefault="00CE5E93" w:rsidP="00F72FC0">
      <w:pPr>
        <w:pStyle w:val="a0"/>
      </w:pPr>
      <w:r w:rsidRPr="002332DF">
        <w:t>Жукова М</w:t>
      </w:r>
      <w:r w:rsidR="00CF31C2" w:rsidRPr="002332DF">
        <w:t>ария</w:t>
      </w:r>
      <w:r w:rsidR="00193074" w:rsidRPr="002332DF">
        <w:t xml:space="preserve"> </w:t>
      </w:r>
      <w:r w:rsidRPr="002332DF">
        <w:t>Н</w:t>
      </w:r>
      <w:r w:rsidR="00CF31C2" w:rsidRPr="002332DF">
        <w:t>иколаевна</w:t>
      </w:r>
      <w:r w:rsidR="0021434C">
        <w:t xml:space="preserve"> – </w:t>
      </w:r>
      <w:r w:rsidR="002332DF" w:rsidRPr="002332DF">
        <w:t>руководитель учебной практики</w:t>
      </w:r>
      <w:r w:rsidR="00EA7162" w:rsidRPr="00EA7162">
        <w:t>;</w:t>
      </w:r>
    </w:p>
    <w:p w14:paraId="70ACF1EA" w14:textId="37363A0E" w:rsidR="00697858" w:rsidRPr="002332DF" w:rsidRDefault="00697858" w:rsidP="00F72FC0">
      <w:pPr>
        <w:pStyle w:val="a0"/>
      </w:pPr>
      <w:r w:rsidRPr="002332DF">
        <w:t>Самоделкин Павел Андрееви</w:t>
      </w:r>
      <w:r w:rsidR="00EB4F97">
        <w:t xml:space="preserve">ч – </w:t>
      </w:r>
      <w:r w:rsidR="002332DF" w:rsidRPr="002332DF">
        <w:t xml:space="preserve">руководитель по внедрению </w:t>
      </w:r>
      <w:r w:rsidR="002B7383">
        <w:t>информационных</w:t>
      </w:r>
      <w:r w:rsidR="002332DF" w:rsidRPr="002332DF">
        <w:t xml:space="preserve"> систем</w:t>
      </w:r>
      <w:r w:rsidR="00EA7162" w:rsidRPr="00EA7162">
        <w:t>.</w:t>
      </w:r>
    </w:p>
    <w:p w14:paraId="0A193ADC" w14:textId="61A946E6" w:rsidR="00847368" w:rsidRDefault="00847368" w:rsidP="002F0A50">
      <w:pPr>
        <w:pStyle w:val="2"/>
        <w:ind w:left="0" w:firstLine="851"/>
      </w:pPr>
      <w:bookmarkStart w:id="9" w:name="_Toc197438547"/>
      <w:r>
        <w:t>Сроки разработки</w:t>
      </w:r>
      <w:bookmarkEnd w:id="9"/>
    </w:p>
    <w:p w14:paraId="3611D32D" w14:textId="1B88F4F0" w:rsidR="00CE5E93" w:rsidRDefault="00CE5E93" w:rsidP="008E2C7C">
      <w:r>
        <w:t>Разработка программы должна быть выполнена в соответствии со следующим календарным планом</w:t>
      </w:r>
      <w:r w:rsidRPr="00CE5E93">
        <w:t>:</w:t>
      </w:r>
    </w:p>
    <w:p w14:paraId="702967C3" w14:textId="23F89CA2" w:rsidR="00CE5E93" w:rsidRPr="00403721" w:rsidRDefault="00403721" w:rsidP="008E2C7C">
      <w:pPr>
        <w:pStyle w:val="a0"/>
      </w:pPr>
      <w:r w:rsidRPr="00403721">
        <w:t>н</w:t>
      </w:r>
      <w:r w:rsidR="00FF0BE8" w:rsidRPr="00403721">
        <w:t>ачало разработки – 13.01.2025</w:t>
      </w:r>
      <w:r w:rsidRPr="00403721">
        <w:rPr>
          <w:lang w:val="en-US"/>
        </w:rPr>
        <w:t>;</w:t>
      </w:r>
    </w:p>
    <w:p w14:paraId="07952319" w14:textId="2E8676D6" w:rsidR="00FF0BE8" w:rsidRPr="00403721" w:rsidRDefault="00403721" w:rsidP="008E2C7C">
      <w:pPr>
        <w:pStyle w:val="a0"/>
      </w:pPr>
      <w:r w:rsidRPr="00403721">
        <w:t>г</w:t>
      </w:r>
      <w:r w:rsidR="00FF0BE8" w:rsidRPr="00403721">
        <w:t>отовое техническое задание – 28.02.2025</w:t>
      </w:r>
      <w:r w:rsidRPr="00403721">
        <w:rPr>
          <w:lang w:val="en-US"/>
        </w:rPr>
        <w:t>;</w:t>
      </w:r>
    </w:p>
    <w:p w14:paraId="6EEB554D" w14:textId="7B71B186" w:rsidR="00FF0BE8" w:rsidRPr="00403721" w:rsidRDefault="00403721" w:rsidP="008E2C7C">
      <w:pPr>
        <w:pStyle w:val="a0"/>
      </w:pPr>
      <w:r w:rsidRPr="00403721">
        <w:t>г</w:t>
      </w:r>
      <w:r w:rsidR="00FF0BE8" w:rsidRPr="00403721">
        <w:t>отовое решение – 18.04.2025</w:t>
      </w:r>
      <w:r w:rsidRPr="00403721">
        <w:rPr>
          <w:lang w:val="en-US"/>
        </w:rPr>
        <w:t>;</w:t>
      </w:r>
    </w:p>
    <w:p w14:paraId="123D3A56" w14:textId="47AF08C8" w:rsidR="00FF0BE8" w:rsidRPr="00403721" w:rsidRDefault="00403721" w:rsidP="008E2C7C">
      <w:pPr>
        <w:pStyle w:val="a0"/>
      </w:pPr>
      <w:r w:rsidRPr="00403721">
        <w:t>г</w:t>
      </w:r>
      <w:r w:rsidR="00FF0BE8" w:rsidRPr="00403721">
        <w:t>отовая эксплуатационная документация – 30.05.2025</w:t>
      </w:r>
      <w:r w:rsidRPr="00403721">
        <w:rPr>
          <w:lang w:val="en-US"/>
        </w:rPr>
        <w:t>;</w:t>
      </w:r>
    </w:p>
    <w:p w14:paraId="0AEE00B9" w14:textId="5054731B" w:rsidR="00FF0BE8" w:rsidRPr="00403721" w:rsidRDefault="00403721" w:rsidP="008E2C7C">
      <w:pPr>
        <w:pStyle w:val="a0"/>
      </w:pPr>
      <w:r w:rsidRPr="00403721">
        <w:t>г</w:t>
      </w:r>
      <w:r w:rsidR="00FF0BE8" w:rsidRPr="00403721">
        <w:t>отовый к защите комплект документов – 06.06.2025</w:t>
      </w:r>
      <w:r w:rsidRPr="00403721">
        <w:t>;</w:t>
      </w:r>
    </w:p>
    <w:p w14:paraId="447CAF36" w14:textId="217F9635" w:rsidR="00FF0BE8" w:rsidRPr="00FF0BE8" w:rsidRDefault="00403721" w:rsidP="00DE53F4">
      <w:pPr>
        <w:pStyle w:val="a0"/>
      </w:pPr>
      <w:r w:rsidRPr="00403721">
        <w:t>з</w:t>
      </w:r>
      <w:r w:rsidR="00FF0BE8" w:rsidRPr="00403721">
        <w:t>авершение разработки – 21.06.2025</w:t>
      </w:r>
      <w:r w:rsidRPr="00403721">
        <w:rPr>
          <w:lang w:val="en-US"/>
        </w:rPr>
        <w:t>.</w:t>
      </w:r>
    </w:p>
    <w:p w14:paraId="65EBEE70" w14:textId="4E7FD67A" w:rsidR="00847368" w:rsidRDefault="00847368" w:rsidP="002F0A50">
      <w:pPr>
        <w:pStyle w:val="2"/>
        <w:ind w:left="0" w:firstLine="851"/>
      </w:pPr>
      <w:bookmarkStart w:id="10" w:name="_Toc197438548"/>
      <w:r>
        <w:t>Назначение разработки</w:t>
      </w:r>
      <w:bookmarkEnd w:id="10"/>
    </w:p>
    <w:p w14:paraId="08A5C51F" w14:textId="0CBC8211" w:rsidR="008F354F" w:rsidRDefault="008F354F" w:rsidP="008E2C7C">
      <w:r>
        <w:t xml:space="preserve">Функциональное назначение – </w:t>
      </w:r>
      <w:r w:rsidR="00787E1D">
        <w:t>программа</w:t>
      </w:r>
      <w:r>
        <w:t xml:space="preserve"> «Менеджер задач» предназначена для создания, редактирования и управления списком задач, предоставления пользователю инструментов для организации и планирования времени, а также взаимодействия с задачами через удобный интерфейс.</w:t>
      </w:r>
    </w:p>
    <w:p w14:paraId="298731E5" w14:textId="313487D2" w:rsidR="00CF31C2" w:rsidRPr="004E06AF" w:rsidRDefault="004E06AF" w:rsidP="008E2C7C">
      <w:r w:rsidRPr="004E06AF">
        <w:t>Эксплуатационное назначение программы «Менеджер задач» заключается в удобном управлении задачами, включая создание, редактирование и удаление, а также организацию их по категориям и приоритетам. Она позволяет отслеживать прогресс выполнения, устанавливать срок</w:t>
      </w:r>
      <w:r w:rsidR="00902A8E">
        <w:t xml:space="preserve">и выполнения задач </w:t>
      </w:r>
      <w:r w:rsidRPr="004E06AF">
        <w:t>и обеспечивает интуитивно понятный интерфейс для пользователей</w:t>
      </w:r>
      <w:r w:rsidR="00B022C8">
        <w:t>.</w:t>
      </w:r>
    </w:p>
    <w:p w14:paraId="6C6DEA49" w14:textId="78E9165F" w:rsidR="0060114B" w:rsidRPr="00991167" w:rsidRDefault="00E61B22" w:rsidP="002F0A50">
      <w:pPr>
        <w:pStyle w:val="1"/>
        <w:ind w:left="0" w:firstLine="851"/>
        <w:jc w:val="both"/>
        <w:rPr>
          <w:b w:val="0"/>
          <w:bCs w:val="0"/>
          <w:sz w:val="28"/>
          <w:szCs w:val="28"/>
        </w:rPr>
      </w:pPr>
      <w:bookmarkStart w:id="11" w:name="_Toc197438549"/>
      <w:r>
        <w:lastRenderedPageBreak/>
        <w:t>Описание предметной области</w:t>
      </w:r>
      <w:bookmarkEnd w:id="11"/>
    </w:p>
    <w:p w14:paraId="3D19828B" w14:textId="618E22FB" w:rsidR="0060114B" w:rsidRDefault="0060114B" w:rsidP="008E2C7C">
      <w:r w:rsidRPr="0076611D">
        <w:rPr>
          <w:b/>
          <w:bCs/>
        </w:rPr>
        <w:t xml:space="preserve">Проект </w:t>
      </w:r>
      <w:r w:rsidR="00281266">
        <w:rPr>
          <w:b/>
          <w:bCs/>
        </w:rPr>
        <w:t>«</w:t>
      </w:r>
      <w:r w:rsidRPr="0076611D">
        <w:rPr>
          <w:b/>
          <w:bCs/>
        </w:rPr>
        <w:t>Менеджер задач</w:t>
      </w:r>
      <w:r w:rsidR="00281266">
        <w:rPr>
          <w:b/>
          <w:bCs/>
        </w:rPr>
        <w:t>»</w:t>
      </w:r>
      <w:r w:rsidRPr="00BD4181">
        <w:t xml:space="preserve"> — это инструмент для управления задачами, который помогает пользователям организовывать свои дел</w:t>
      </w:r>
      <w:r>
        <w:t>а</w:t>
      </w:r>
      <w:r w:rsidRPr="00BD4181">
        <w:t xml:space="preserve"> и эффективно управлять временем. Основная цель — предоставить пользователю удобный интерфейс для создания, редактирования, удаления и отслеживания задач</w:t>
      </w:r>
    </w:p>
    <w:p w14:paraId="39658D39" w14:textId="764313E2" w:rsidR="0060114B" w:rsidRPr="009F3267" w:rsidRDefault="0060114B" w:rsidP="00045417">
      <w:r w:rsidRPr="009F3267">
        <w:rPr>
          <w:b/>
          <w:bCs/>
        </w:rPr>
        <w:t>Целевая аудитория</w:t>
      </w:r>
      <w:r w:rsidR="00045417" w:rsidRPr="009F3267">
        <w:rPr>
          <w:b/>
          <w:bCs/>
        </w:rPr>
        <w:t xml:space="preserve"> – </w:t>
      </w:r>
      <w:r w:rsidR="009F3267">
        <w:t>э</w:t>
      </w:r>
      <w:r w:rsidR="009F3267" w:rsidRPr="009F3267">
        <w:t>то люди, которым нужно структурировать дела: от школьников, ведущих список домашних заданий, до руководителей, контролирующих проекты.</w:t>
      </w:r>
    </w:p>
    <w:p w14:paraId="09BBFD96" w14:textId="5ED3757C" w:rsidR="00504FC7" w:rsidRDefault="0060114B" w:rsidP="00504FC7">
      <w:pPr>
        <w:rPr>
          <w:b/>
          <w:bCs/>
        </w:rPr>
      </w:pPr>
      <w:r w:rsidRPr="0060114B">
        <w:rPr>
          <w:b/>
          <w:bCs/>
        </w:rPr>
        <w:t>Применение для получения прибыли:</w:t>
      </w:r>
    </w:p>
    <w:p w14:paraId="2CC9295C" w14:textId="1B47EDD0" w:rsidR="00504FC7" w:rsidRDefault="00504FC7" w:rsidP="00504FC7">
      <w:r>
        <w:t xml:space="preserve">Программа «Менеджер задач» может использовать встроенную рекламу для получения прибыли. Рекламные объявления могут отображаться в интерфейсе программы. </w:t>
      </w:r>
    </w:p>
    <w:p w14:paraId="683DA37F" w14:textId="7ABCCC90" w:rsidR="00002F58" w:rsidRDefault="00504FC7" w:rsidP="002E663A">
      <w:r>
        <w:t>Для пользователей, которые хотят получить доступ к расширенным функциям, предлагается подписочная модель. Подписка может включать дополнительные возможности, такие как синхронизация между устройствами, расширенные настройки задач или приоритетная поддержка, что делает её привлекательной для более требовательных пользователей.</w:t>
      </w:r>
    </w:p>
    <w:p w14:paraId="16831E37" w14:textId="68C14CB0" w:rsidR="007523C4" w:rsidRPr="007523C4" w:rsidRDefault="007523C4" w:rsidP="002E663A">
      <w:pPr>
        <w:rPr>
          <w:rFonts w:cs="Times New Roman"/>
          <w:szCs w:val="24"/>
        </w:rPr>
      </w:pPr>
      <w:r w:rsidRPr="007523C4">
        <w:rPr>
          <w:rFonts w:cs="Times New Roman"/>
          <w:szCs w:val="24"/>
        </w:rPr>
        <w:t>В настоящее время в свободном доступе можно найти некоторое количество аналогов приложения «</w:t>
      </w:r>
      <w:r>
        <w:rPr>
          <w:rFonts w:cs="Times New Roman"/>
          <w:szCs w:val="24"/>
        </w:rPr>
        <w:t>Менеджер задач</w:t>
      </w:r>
      <w:r w:rsidRPr="007523C4">
        <w:rPr>
          <w:rFonts w:cs="Times New Roman"/>
          <w:szCs w:val="24"/>
        </w:rPr>
        <w:t>». Ниже указана часть из списка похожих по функциям приложений.</w:t>
      </w:r>
    </w:p>
    <w:p w14:paraId="1D1857B5" w14:textId="478C6B10" w:rsidR="0060114B" w:rsidRPr="00D142A2" w:rsidRDefault="00D142A2" w:rsidP="002F0A50">
      <w:pPr>
        <w:pStyle w:val="2"/>
        <w:ind w:left="0" w:firstLine="851"/>
        <w:rPr>
          <w:lang w:val="en-US"/>
        </w:rPr>
      </w:pPr>
      <w:bookmarkStart w:id="12" w:name="_Toc197438550"/>
      <w:r w:rsidRPr="00D142A2">
        <w:t>Аналог</w:t>
      </w:r>
      <w:r w:rsidRPr="00D142A2">
        <w:rPr>
          <w:lang w:val="en-US"/>
        </w:rPr>
        <w:t xml:space="preserve"> №1 – «</w:t>
      </w:r>
      <w:r w:rsidR="0060114B" w:rsidRPr="00D142A2">
        <w:rPr>
          <w:lang w:val="en-US"/>
        </w:rPr>
        <w:t>To-Do-List</w:t>
      </w:r>
      <w:r w:rsidRPr="00D142A2">
        <w:rPr>
          <w:lang w:val="en-US"/>
        </w:rPr>
        <w:t>»</w:t>
      </w:r>
      <w:bookmarkEnd w:id="12"/>
    </w:p>
    <w:p w14:paraId="6C328DC9" w14:textId="03734F82" w:rsidR="00CF31C2" w:rsidRPr="001530A1" w:rsidRDefault="001530A1" w:rsidP="00CF31C2">
      <w:r>
        <w:t xml:space="preserve">Программное обеспечение </w:t>
      </w:r>
      <w:r w:rsidR="00D142A2">
        <w:t>«</w:t>
      </w:r>
      <w:r w:rsidRPr="00D142A2">
        <w:rPr>
          <w:lang w:val="en-US"/>
        </w:rPr>
        <w:t>To</w:t>
      </w:r>
      <w:r w:rsidRPr="00D142A2">
        <w:t>-</w:t>
      </w:r>
      <w:r w:rsidRPr="00D142A2">
        <w:rPr>
          <w:lang w:val="en-US"/>
        </w:rPr>
        <w:t>Do</w:t>
      </w:r>
      <w:r w:rsidRPr="00D142A2">
        <w:t>-</w:t>
      </w:r>
      <w:r w:rsidRPr="00D142A2">
        <w:rPr>
          <w:lang w:val="en-US"/>
        </w:rPr>
        <w:t>List</w:t>
      </w:r>
      <w:r w:rsidR="00D142A2">
        <w:t>»</w:t>
      </w:r>
      <w:r>
        <w:t xml:space="preserve"> от разработчика </w:t>
      </w:r>
      <w:r w:rsidR="00D142A2">
        <w:t>«</w:t>
      </w:r>
      <w:r w:rsidR="00D142A2">
        <w:rPr>
          <w:lang w:val="en-US"/>
        </w:rPr>
        <w:t>W</w:t>
      </w:r>
      <w:r>
        <w:rPr>
          <w:lang w:val="en-US"/>
        </w:rPr>
        <w:t>ynand</w:t>
      </w:r>
      <w:r w:rsidRPr="001530A1">
        <w:t>1004</w:t>
      </w:r>
      <w:r w:rsidR="00D142A2">
        <w:t>»</w:t>
      </w:r>
      <w:r w:rsidRPr="001530A1">
        <w:t xml:space="preserve"> </w:t>
      </w:r>
      <w:r>
        <w:t xml:space="preserve">выпущено в 2020 году на языке разработки </w:t>
      </w:r>
      <w:r>
        <w:rPr>
          <w:lang w:val="en-US"/>
        </w:rPr>
        <w:t>Python</w:t>
      </w:r>
      <w:r w:rsidRPr="001530A1">
        <w:t>.</w:t>
      </w:r>
    </w:p>
    <w:p w14:paraId="27DFC9B5" w14:textId="3060417F" w:rsidR="00D913F2" w:rsidRDefault="00CF31C2" w:rsidP="00D142A2">
      <w:pPr>
        <w:spacing w:before="0"/>
        <w:rPr>
          <w:rStyle w:val="a6"/>
          <w:szCs w:val="24"/>
        </w:rPr>
      </w:pPr>
      <w:r>
        <w:rPr>
          <w:szCs w:val="24"/>
        </w:rPr>
        <w:t xml:space="preserve">Ссылка: </w:t>
      </w:r>
      <w:hyperlink r:id="rId11" w:history="1">
        <w:r w:rsidR="00595387" w:rsidRPr="00595387">
          <w:rPr>
            <w:rStyle w:val="a6"/>
            <w:szCs w:val="24"/>
            <w:lang w:val="en-US"/>
          </w:rPr>
          <w:t>https</w:t>
        </w:r>
        <w:r w:rsidR="00595387" w:rsidRPr="00D913F2">
          <w:rPr>
            <w:rStyle w:val="a6"/>
            <w:szCs w:val="24"/>
          </w:rPr>
          <w:t>://</w:t>
        </w:r>
        <w:r w:rsidR="00595387" w:rsidRPr="00595387">
          <w:rPr>
            <w:rStyle w:val="a6"/>
            <w:szCs w:val="24"/>
            <w:lang w:val="en-US"/>
          </w:rPr>
          <w:t>git</w:t>
        </w:r>
        <w:r w:rsidR="00595387" w:rsidRPr="00D913F2">
          <w:rPr>
            <w:rStyle w:val="a6"/>
            <w:szCs w:val="24"/>
          </w:rPr>
          <w:t>.</w:t>
        </w:r>
        <w:r w:rsidR="00595387" w:rsidRPr="00595387">
          <w:rPr>
            <w:rStyle w:val="a6"/>
            <w:szCs w:val="24"/>
            <w:lang w:val="en-US"/>
          </w:rPr>
          <w:t>new</w:t>
        </w:r>
        <w:r w:rsidR="00595387" w:rsidRPr="00D913F2">
          <w:rPr>
            <w:rStyle w:val="a6"/>
            <w:szCs w:val="24"/>
          </w:rPr>
          <w:t>/</w:t>
        </w:r>
        <w:proofErr w:type="spellStart"/>
        <w:r w:rsidR="00595387" w:rsidRPr="00595387">
          <w:rPr>
            <w:rStyle w:val="a6"/>
            <w:szCs w:val="24"/>
            <w:lang w:val="en-US"/>
          </w:rPr>
          <w:t>kH</w:t>
        </w:r>
        <w:proofErr w:type="spellEnd"/>
        <w:r w:rsidR="00595387" w:rsidRPr="00D913F2">
          <w:rPr>
            <w:rStyle w:val="a6"/>
            <w:szCs w:val="24"/>
          </w:rPr>
          <w:t>31</w:t>
        </w:r>
        <w:proofErr w:type="spellStart"/>
        <w:r w:rsidR="00595387" w:rsidRPr="00595387">
          <w:rPr>
            <w:rStyle w:val="a6"/>
            <w:szCs w:val="24"/>
            <w:lang w:val="en-US"/>
          </w:rPr>
          <w:t>bmm</w:t>
        </w:r>
        <w:proofErr w:type="spellEnd"/>
      </w:hyperlink>
      <w:r w:rsidR="00D142A2">
        <w:rPr>
          <w:rStyle w:val="a6"/>
          <w:szCs w:val="24"/>
        </w:rPr>
        <w:t>.</w:t>
      </w:r>
    </w:p>
    <w:p w14:paraId="77BD7036" w14:textId="363F3420" w:rsidR="00D142A2" w:rsidRPr="00BE7E6A" w:rsidRDefault="00D142A2" w:rsidP="00D142A2">
      <w:r>
        <w:t xml:space="preserve">На </w:t>
      </w:r>
      <w:r w:rsidR="00BE7E6A">
        <w:t xml:space="preserve">рисунке </w:t>
      </w:r>
      <w:r w:rsidR="00D61142">
        <w:t>1 показан</w:t>
      </w:r>
      <w:r w:rsidR="00BE7E6A">
        <w:t xml:space="preserve"> скриншот главного окна интерфейса программы «</w:t>
      </w:r>
      <w:r w:rsidR="00BE7E6A">
        <w:rPr>
          <w:lang w:val="en-US"/>
        </w:rPr>
        <w:t>To</w:t>
      </w:r>
      <w:r w:rsidR="00BE7E6A" w:rsidRPr="00BE7E6A">
        <w:t>-</w:t>
      </w:r>
      <w:r w:rsidR="00BE7E6A">
        <w:rPr>
          <w:lang w:val="en-US"/>
        </w:rPr>
        <w:t>Do</w:t>
      </w:r>
      <w:r w:rsidR="00BE7E6A" w:rsidRPr="00BE7E6A">
        <w:t>-</w:t>
      </w:r>
      <w:r w:rsidR="00BE7E6A">
        <w:rPr>
          <w:lang w:val="en-US"/>
        </w:rPr>
        <w:t>List</w:t>
      </w:r>
      <w:r w:rsidR="00BE7E6A">
        <w:t>»</w:t>
      </w:r>
      <w:r w:rsidR="00BE7E6A" w:rsidRPr="00BE7E6A">
        <w:t>.</w:t>
      </w:r>
    </w:p>
    <w:p w14:paraId="1B649D0A" w14:textId="77777777" w:rsidR="0060114B" w:rsidRPr="009C0782" w:rsidRDefault="0060114B" w:rsidP="00166ECA">
      <w:pPr>
        <w:pStyle w:val="a0"/>
        <w:numPr>
          <w:ilvl w:val="0"/>
          <w:numId w:val="0"/>
        </w:numPr>
        <w:ind w:left="284"/>
        <w:jc w:val="center"/>
      </w:pPr>
      <w:r>
        <w:rPr>
          <w:noProof/>
        </w:rPr>
        <w:drawing>
          <wp:inline distT="0" distB="0" distL="0" distR="0" wp14:anchorId="24B68EFD" wp14:editId="77F5196E">
            <wp:extent cx="2203554" cy="215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3554" cy="21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4672" w14:textId="0040059E" w:rsidR="0060114B" w:rsidRPr="00EF4F76" w:rsidRDefault="0060114B" w:rsidP="00166ECA">
      <w:pPr>
        <w:pStyle w:val="a9"/>
      </w:pPr>
      <w:r>
        <w:t xml:space="preserve">Рисунок 1 – </w:t>
      </w:r>
      <w:r w:rsidR="00BC5985">
        <w:t>Скриншот интерфейса п</w:t>
      </w:r>
      <w:r>
        <w:t>рограмм</w:t>
      </w:r>
      <w:r w:rsidR="00BC5985">
        <w:t>ы</w:t>
      </w:r>
      <w:r>
        <w:t xml:space="preserve"> </w:t>
      </w:r>
      <w:r>
        <w:rPr>
          <w:lang w:val="en-US"/>
        </w:rPr>
        <w:t>To</w:t>
      </w:r>
      <w:r w:rsidRPr="00EF4F76">
        <w:t>-</w:t>
      </w:r>
      <w:r>
        <w:rPr>
          <w:lang w:val="en-US"/>
        </w:rPr>
        <w:t>Do</w:t>
      </w:r>
      <w:r w:rsidRPr="00EF4F76">
        <w:t>-</w:t>
      </w:r>
      <w:r>
        <w:rPr>
          <w:lang w:val="en-US"/>
        </w:rPr>
        <w:t>List</w:t>
      </w:r>
    </w:p>
    <w:p w14:paraId="79407DFE" w14:textId="4ED75C87" w:rsidR="0060114B" w:rsidRPr="00EF4F76" w:rsidRDefault="00C155A1" w:rsidP="00BC5985">
      <w:pPr>
        <w:pStyle w:val="a0"/>
        <w:numPr>
          <w:ilvl w:val="0"/>
          <w:numId w:val="0"/>
        </w:numPr>
        <w:ind w:left="851"/>
        <w:rPr>
          <w:b/>
          <w:bCs/>
        </w:rPr>
      </w:pPr>
      <w:r>
        <w:rPr>
          <w:b/>
          <w:bCs/>
        </w:rPr>
        <w:lastRenderedPageBreak/>
        <w:t>Преимущества</w:t>
      </w:r>
      <w:r w:rsidR="0060114B" w:rsidRPr="00EF4F76">
        <w:rPr>
          <w:b/>
          <w:bCs/>
        </w:rPr>
        <w:t>:</w:t>
      </w:r>
    </w:p>
    <w:p w14:paraId="3A2E7FC5" w14:textId="3718F105" w:rsidR="0060114B" w:rsidRPr="00227934" w:rsidRDefault="005F77EA" w:rsidP="003322FC">
      <w:pPr>
        <w:pStyle w:val="a0"/>
      </w:pPr>
      <w:r>
        <w:t>программа</w:t>
      </w:r>
      <w:r w:rsidR="0060114B" w:rsidRPr="00227934">
        <w:t xml:space="preserve"> имеет простую установку и не требует сложной настройки</w:t>
      </w:r>
      <w:r w:rsidR="00BE7E6A" w:rsidRPr="00BE7E6A">
        <w:t>;</w:t>
      </w:r>
    </w:p>
    <w:p w14:paraId="24E88435" w14:textId="7A2A1DA9" w:rsidR="0060114B" w:rsidRPr="00227934" w:rsidRDefault="00BE7E6A" w:rsidP="003322FC">
      <w:pPr>
        <w:pStyle w:val="a0"/>
      </w:pPr>
      <w:r>
        <w:t>п</w:t>
      </w:r>
      <w:r w:rsidR="0060114B">
        <w:t>ростой и понятный интерфейс</w:t>
      </w:r>
      <w:r w:rsidR="0060114B" w:rsidRPr="00227934">
        <w:t xml:space="preserve">, </w:t>
      </w:r>
      <w:r w:rsidR="0060114B">
        <w:t>п</w:t>
      </w:r>
      <w:r w:rsidR="0060114B" w:rsidRPr="00227934">
        <w:t>ользователи могут быстро понять, как добавить, редактировать и удалять задачи</w:t>
      </w:r>
      <w:r w:rsidRPr="00BE7E6A">
        <w:t>.</w:t>
      </w:r>
    </w:p>
    <w:p w14:paraId="07249E5A" w14:textId="44CC1796" w:rsidR="0060114B" w:rsidRPr="00504B12" w:rsidRDefault="00C155A1" w:rsidP="00BC5985">
      <w:pPr>
        <w:pStyle w:val="a0"/>
        <w:numPr>
          <w:ilvl w:val="0"/>
          <w:numId w:val="0"/>
        </w:numPr>
        <w:ind w:left="851"/>
        <w:rPr>
          <w:b/>
          <w:bCs/>
          <w:lang w:val="en-US"/>
        </w:rPr>
      </w:pPr>
      <w:r>
        <w:rPr>
          <w:b/>
          <w:bCs/>
        </w:rPr>
        <w:t>Недостатки</w:t>
      </w:r>
      <w:r w:rsidR="0060114B" w:rsidRPr="00504B12">
        <w:rPr>
          <w:b/>
          <w:bCs/>
          <w:lang w:val="en-US"/>
        </w:rPr>
        <w:t>:</w:t>
      </w:r>
    </w:p>
    <w:p w14:paraId="22DBA5E8" w14:textId="197DA575" w:rsidR="0060114B" w:rsidRDefault="005F77EA" w:rsidP="003322FC">
      <w:pPr>
        <w:pStyle w:val="a0"/>
      </w:pPr>
      <w:r>
        <w:t>программа</w:t>
      </w:r>
      <w:r w:rsidRPr="00227934">
        <w:t xml:space="preserve"> </w:t>
      </w:r>
      <w:r w:rsidR="0060114B" w:rsidRPr="008D54E2">
        <w:t>ограничивается базовыми функциями, такими как добавление и удаление зада</w:t>
      </w:r>
      <w:r w:rsidR="0060114B">
        <w:t>ч</w:t>
      </w:r>
      <w:r w:rsidR="00BE7E6A" w:rsidRPr="00BE7E6A">
        <w:t>;</w:t>
      </w:r>
    </w:p>
    <w:p w14:paraId="5F788C7F" w14:textId="6315032B" w:rsidR="0060114B" w:rsidRDefault="00BE7E6A" w:rsidP="003322FC">
      <w:pPr>
        <w:pStyle w:val="a0"/>
      </w:pPr>
      <w:r>
        <w:t>о</w:t>
      </w:r>
      <w:r w:rsidR="0060114B" w:rsidRPr="008D54E2">
        <w:t>тсутствие опции отметки задачи как выполненной</w:t>
      </w:r>
      <w:r w:rsidRPr="00BE7E6A">
        <w:t>;</w:t>
      </w:r>
    </w:p>
    <w:p w14:paraId="1CA7550B" w14:textId="474BE115" w:rsidR="0060114B" w:rsidRPr="00504B12" w:rsidRDefault="00BE7E6A" w:rsidP="003E3823">
      <w:pPr>
        <w:pStyle w:val="a0"/>
      </w:pPr>
      <w:r>
        <w:t>о</w:t>
      </w:r>
      <w:r w:rsidR="0060114B" w:rsidRPr="008D54E2">
        <w:t xml:space="preserve">тсутствие функции автоматического сохранения может привести к потере данных в случае сбоев или закрытия </w:t>
      </w:r>
      <w:r w:rsidR="000D5059">
        <w:t>программы</w:t>
      </w:r>
      <w:r w:rsidRPr="00BE7E6A">
        <w:t>.</w:t>
      </w:r>
    </w:p>
    <w:p w14:paraId="223E8BFA" w14:textId="497B1E7E" w:rsidR="00411D88" w:rsidRPr="00D142A2" w:rsidRDefault="00411D88" w:rsidP="002F0A50">
      <w:pPr>
        <w:pStyle w:val="2"/>
        <w:ind w:left="0" w:firstLine="851"/>
        <w:rPr>
          <w:lang w:val="en-US"/>
        </w:rPr>
      </w:pPr>
      <w:bookmarkStart w:id="13" w:name="_Toc197438551"/>
      <w:r w:rsidRPr="00D142A2">
        <w:t>Аналог</w:t>
      </w:r>
      <w:r w:rsidRPr="00D142A2">
        <w:rPr>
          <w:lang w:val="en-US"/>
        </w:rPr>
        <w:t xml:space="preserve"> №</w:t>
      </w:r>
      <w:r>
        <w:t>2</w:t>
      </w:r>
      <w:r w:rsidRPr="00D142A2">
        <w:rPr>
          <w:lang w:val="en-US"/>
        </w:rPr>
        <w:t xml:space="preserve"> – «</w:t>
      </w:r>
      <w:proofErr w:type="spellStart"/>
      <w:r w:rsidRPr="00D142A2">
        <w:rPr>
          <w:lang w:val="en-US"/>
        </w:rPr>
        <w:t>To</w:t>
      </w:r>
      <w:r>
        <w:rPr>
          <w:lang w:val="en-US"/>
        </w:rPr>
        <w:t>DoList</w:t>
      </w:r>
      <w:proofErr w:type="spellEnd"/>
      <w:r>
        <w:rPr>
          <w:lang w:val="en-US"/>
        </w:rPr>
        <w:t>-Python</w:t>
      </w:r>
      <w:r w:rsidRPr="00D142A2">
        <w:rPr>
          <w:lang w:val="en-US"/>
        </w:rPr>
        <w:t>»</w:t>
      </w:r>
      <w:bookmarkEnd w:id="13"/>
    </w:p>
    <w:p w14:paraId="54D35FD5" w14:textId="53C2CFEB" w:rsidR="00595387" w:rsidRPr="00595387" w:rsidRDefault="00595387" w:rsidP="00595387">
      <w:r>
        <w:t xml:space="preserve">Программное обеспечение </w:t>
      </w:r>
      <w:r w:rsidR="00411D88">
        <w:t>«</w:t>
      </w:r>
      <w:proofErr w:type="spellStart"/>
      <w:r>
        <w:rPr>
          <w:lang w:val="en-US"/>
        </w:rPr>
        <w:t>ToDoList</w:t>
      </w:r>
      <w:proofErr w:type="spellEnd"/>
      <w:r w:rsidRPr="00595387">
        <w:t>-</w:t>
      </w:r>
      <w:r>
        <w:rPr>
          <w:lang w:val="en-US"/>
        </w:rPr>
        <w:t>Python</w:t>
      </w:r>
      <w:r w:rsidR="00411D88">
        <w:t>»</w:t>
      </w:r>
      <w:r>
        <w:t xml:space="preserve"> от разработчика </w:t>
      </w:r>
      <w:r w:rsidR="00411D88">
        <w:t>«</w:t>
      </w:r>
      <w:proofErr w:type="spellStart"/>
      <w:r w:rsidRPr="002766ED">
        <w:t>Varnithvarma</w:t>
      </w:r>
      <w:proofErr w:type="spellEnd"/>
      <w:r w:rsidR="00411D88">
        <w:t>»</w:t>
      </w:r>
      <w:r>
        <w:t xml:space="preserve"> выпущено в </w:t>
      </w:r>
      <w:r w:rsidRPr="00595387">
        <w:t>2023</w:t>
      </w:r>
      <w:r>
        <w:t xml:space="preserve"> году на языке разработки </w:t>
      </w:r>
      <w:r>
        <w:rPr>
          <w:lang w:val="en-US"/>
        </w:rPr>
        <w:t>Python</w:t>
      </w:r>
      <w:r w:rsidRPr="001530A1">
        <w:t>.</w:t>
      </w:r>
    </w:p>
    <w:p w14:paraId="077EEF05" w14:textId="519AD9FF" w:rsidR="00411D88" w:rsidRDefault="00595387" w:rsidP="00BE7E6A">
      <w:pPr>
        <w:pStyle w:val="a0"/>
        <w:numPr>
          <w:ilvl w:val="0"/>
          <w:numId w:val="0"/>
        </w:numPr>
        <w:ind w:left="851"/>
        <w:rPr>
          <w:rStyle w:val="a6"/>
        </w:rPr>
      </w:pPr>
      <w:r>
        <w:t>Ссылка</w:t>
      </w:r>
      <w:r w:rsidRPr="00595387">
        <w:t xml:space="preserve">: </w:t>
      </w:r>
      <w:hyperlink r:id="rId13" w:history="1">
        <w:r w:rsidRPr="005D275F">
          <w:rPr>
            <w:rStyle w:val="a6"/>
          </w:rPr>
          <w:t>https://git.new/ZCGn9Yh</w:t>
        </w:r>
      </w:hyperlink>
      <w:r w:rsidR="00411D88">
        <w:rPr>
          <w:rStyle w:val="a6"/>
        </w:rPr>
        <w:t>.</w:t>
      </w:r>
    </w:p>
    <w:p w14:paraId="3CA9EDDE" w14:textId="32745EB4" w:rsidR="00BE7E6A" w:rsidRPr="00BE7E6A" w:rsidRDefault="00BE7E6A" w:rsidP="00BE7E6A">
      <w:pPr>
        <w:spacing w:before="0"/>
      </w:pPr>
      <w:r>
        <w:t xml:space="preserve">На рисунке </w:t>
      </w:r>
      <w:r w:rsidR="00D61142">
        <w:t>2 показан</w:t>
      </w:r>
      <w:r>
        <w:t xml:space="preserve"> скриншот главного окна интерфейса программы «</w:t>
      </w:r>
      <w:proofErr w:type="spellStart"/>
      <w:r>
        <w:rPr>
          <w:lang w:val="en-US"/>
        </w:rPr>
        <w:t>ToDoList</w:t>
      </w:r>
      <w:proofErr w:type="spellEnd"/>
      <w:r w:rsidRPr="00BE7E6A">
        <w:t>-</w:t>
      </w:r>
      <w:r>
        <w:rPr>
          <w:lang w:val="en-US"/>
        </w:rPr>
        <w:t>Python</w:t>
      </w:r>
      <w:r>
        <w:t>»</w:t>
      </w:r>
      <w:r w:rsidRPr="00BE7E6A">
        <w:t>.</w:t>
      </w:r>
    </w:p>
    <w:p w14:paraId="092A12FB" w14:textId="60D36E2C" w:rsidR="0060114B" w:rsidRDefault="0060114B" w:rsidP="00166ECA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25D58D" wp14:editId="5399B297">
            <wp:extent cx="3169920" cy="256369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56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ECDE" w14:textId="54B331F5" w:rsidR="0060114B" w:rsidRPr="00EF4F76" w:rsidRDefault="0060114B" w:rsidP="00166ECA">
      <w:pPr>
        <w:pStyle w:val="a9"/>
      </w:pPr>
      <w:r>
        <w:t xml:space="preserve">Рисунок 2 – </w:t>
      </w:r>
      <w:r w:rsidR="00BE7E6A">
        <w:t>Скриншот интерфейса программы</w:t>
      </w:r>
      <w:r>
        <w:t xml:space="preserve"> </w:t>
      </w:r>
      <w:proofErr w:type="spellStart"/>
      <w:r>
        <w:rPr>
          <w:lang w:val="en-US"/>
        </w:rPr>
        <w:t>ToDoList</w:t>
      </w:r>
      <w:proofErr w:type="spellEnd"/>
      <w:r w:rsidRPr="00EF4F76">
        <w:t>-</w:t>
      </w:r>
      <w:r>
        <w:rPr>
          <w:lang w:val="en-US"/>
        </w:rPr>
        <w:t>Python</w:t>
      </w:r>
    </w:p>
    <w:p w14:paraId="2659D7A4" w14:textId="4024B073" w:rsidR="0060114B" w:rsidRPr="00EF4F76" w:rsidRDefault="00411D88" w:rsidP="00A428F6">
      <w:pPr>
        <w:pStyle w:val="a0"/>
        <w:numPr>
          <w:ilvl w:val="0"/>
          <w:numId w:val="0"/>
        </w:numPr>
        <w:ind w:left="851"/>
        <w:rPr>
          <w:b/>
          <w:bCs/>
        </w:rPr>
      </w:pPr>
      <w:r>
        <w:rPr>
          <w:b/>
          <w:bCs/>
        </w:rPr>
        <w:t>Преимущества</w:t>
      </w:r>
      <w:r w:rsidR="0060114B" w:rsidRPr="00EF4F76">
        <w:rPr>
          <w:b/>
          <w:bCs/>
        </w:rPr>
        <w:t>:</w:t>
      </w:r>
    </w:p>
    <w:p w14:paraId="5FB283FF" w14:textId="18FAC19F" w:rsidR="0060114B" w:rsidRPr="000E240E" w:rsidRDefault="00B2633E" w:rsidP="00A428F6">
      <w:pPr>
        <w:pStyle w:val="a0"/>
        <w:rPr>
          <w:b/>
          <w:bCs/>
        </w:rPr>
      </w:pPr>
      <w:r>
        <w:t>программа</w:t>
      </w:r>
      <w:r w:rsidR="0060114B" w:rsidRPr="00E45793">
        <w:t xml:space="preserve"> не требует много ресурсов системы</w:t>
      </w:r>
      <w:r w:rsidR="00BE7E6A" w:rsidRPr="00BE7E6A">
        <w:t>;</w:t>
      </w:r>
    </w:p>
    <w:p w14:paraId="5E7EAA2C" w14:textId="6DC14893" w:rsidR="0060114B" w:rsidRPr="008F02E2" w:rsidRDefault="00BE7E6A" w:rsidP="00A428F6">
      <w:pPr>
        <w:pStyle w:val="a0"/>
        <w:rPr>
          <w:b/>
          <w:bCs/>
        </w:rPr>
      </w:pPr>
      <w:r>
        <w:t>и</w:t>
      </w:r>
      <w:r w:rsidR="0060114B">
        <w:t>меет простой и быстрый текстовый интерфейс</w:t>
      </w:r>
      <w:r w:rsidRPr="00BE7E6A">
        <w:t>.</w:t>
      </w:r>
    </w:p>
    <w:p w14:paraId="3C534056" w14:textId="2B7E578D" w:rsidR="0060114B" w:rsidRPr="00E45793" w:rsidRDefault="00411D88" w:rsidP="00A428F6">
      <w:pPr>
        <w:pStyle w:val="a0"/>
        <w:numPr>
          <w:ilvl w:val="0"/>
          <w:numId w:val="0"/>
        </w:numPr>
        <w:ind w:left="851"/>
        <w:rPr>
          <w:b/>
          <w:bCs/>
          <w:lang w:val="en-US"/>
        </w:rPr>
      </w:pPr>
      <w:r>
        <w:rPr>
          <w:b/>
          <w:bCs/>
        </w:rPr>
        <w:t>Недостатки</w:t>
      </w:r>
      <w:r w:rsidR="0060114B" w:rsidRPr="00E45793">
        <w:rPr>
          <w:b/>
          <w:bCs/>
          <w:lang w:val="en-US"/>
        </w:rPr>
        <w:t>:</w:t>
      </w:r>
    </w:p>
    <w:p w14:paraId="60D801BA" w14:textId="6647F6EB" w:rsidR="0060114B" w:rsidRDefault="00BE7E6A" w:rsidP="00A428F6">
      <w:pPr>
        <w:pStyle w:val="a0"/>
      </w:pPr>
      <w:r>
        <w:lastRenderedPageBreak/>
        <w:t>р</w:t>
      </w:r>
      <w:r w:rsidR="0060114B" w:rsidRPr="00E45793">
        <w:t>абота в командной строке может отпугнуть пользователей, не имеющих соответствующего опыта</w:t>
      </w:r>
      <w:r w:rsidRPr="00BE7E6A">
        <w:t>;</w:t>
      </w:r>
    </w:p>
    <w:p w14:paraId="59C71848" w14:textId="0EABEE2E" w:rsidR="0060114B" w:rsidRDefault="00BE7E6A" w:rsidP="00A428F6">
      <w:pPr>
        <w:pStyle w:val="a0"/>
      </w:pPr>
      <w:r>
        <w:t>ф</w:t>
      </w:r>
      <w:r w:rsidR="0060114B" w:rsidRPr="00E45793">
        <w:t>ункциональность ограничена базовыми задачами</w:t>
      </w:r>
      <w:r>
        <w:rPr>
          <w:lang w:val="en-US"/>
        </w:rPr>
        <w:t>;</w:t>
      </w:r>
    </w:p>
    <w:p w14:paraId="58E80195" w14:textId="3D6279F0" w:rsidR="0060114B" w:rsidRPr="00504B12" w:rsidRDefault="00BE7E6A" w:rsidP="003E3823">
      <w:pPr>
        <w:pStyle w:val="a0"/>
      </w:pPr>
      <w:r>
        <w:t>о</w:t>
      </w:r>
      <w:r w:rsidR="0060114B" w:rsidRPr="00E45793">
        <w:t>тсутствие функции категорий усложняет организацию задач</w:t>
      </w:r>
      <w:r w:rsidRPr="00BE7E6A">
        <w:t>.</w:t>
      </w:r>
    </w:p>
    <w:p w14:paraId="4B4683EE" w14:textId="17524BFC" w:rsidR="00411D88" w:rsidRPr="00D142A2" w:rsidRDefault="00411D88" w:rsidP="002F0A50">
      <w:pPr>
        <w:pStyle w:val="2"/>
        <w:ind w:left="0" w:firstLine="851"/>
        <w:rPr>
          <w:lang w:val="en-US"/>
        </w:rPr>
      </w:pPr>
      <w:bookmarkStart w:id="14" w:name="_Toc197438552"/>
      <w:r w:rsidRPr="00D142A2">
        <w:t>Аналог</w:t>
      </w:r>
      <w:r w:rsidRPr="00D142A2">
        <w:rPr>
          <w:lang w:val="en-US"/>
        </w:rPr>
        <w:t xml:space="preserve"> №</w:t>
      </w:r>
      <w:r>
        <w:t>3</w:t>
      </w:r>
      <w:r w:rsidRPr="00D142A2">
        <w:rPr>
          <w:lang w:val="en-US"/>
        </w:rPr>
        <w:t xml:space="preserve"> – «</w:t>
      </w:r>
      <w:proofErr w:type="spellStart"/>
      <w:r w:rsidRPr="00D142A2">
        <w:rPr>
          <w:lang w:val="en-US"/>
        </w:rPr>
        <w:t>To</w:t>
      </w:r>
      <w:r>
        <w:rPr>
          <w:lang w:val="en-US"/>
        </w:rPr>
        <w:t>Do</w:t>
      </w:r>
      <w:proofErr w:type="spellEnd"/>
      <w:r w:rsidRPr="00D142A2">
        <w:rPr>
          <w:lang w:val="en-US"/>
        </w:rPr>
        <w:t>»</w:t>
      </w:r>
      <w:bookmarkEnd w:id="14"/>
    </w:p>
    <w:p w14:paraId="5F422A73" w14:textId="2945BD4F" w:rsidR="00E526A9" w:rsidRPr="00E526A9" w:rsidRDefault="00E526A9" w:rsidP="00E526A9">
      <w:r w:rsidRPr="00E526A9">
        <w:t xml:space="preserve">Программное обеспечение </w:t>
      </w:r>
      <w:r w:rsidR="00411D88">
        <w:t>«</w:t>
      </w:r>
      <w:proofErr w:type="spellStart"/>
      <w:r w:rsidRPr="002766ED">
        <w:t>ToDo</w:t>
      </w:r>
      <w:proofErr w:type="spellEnd"/>
      <w:r w:rsidR="00411D88">
        <w:t>»</w:t>
      </w:r>
      <w:r w:rsidRPr="00E526A9">
        <w:t xml:space="preserve"> от разработчика </w:t>
      </w:r>
      <w:r w:rsidR="00411D88">
        <w:t>«</w:t>
      </w:r>
      <w:proofErr w:type="spellStart"/>
      <w:r w:rsidRPr="002766ED">
        <w:t>ajaretemi</w:t>
      </w:r>
      <w:proofErr w:type="spellEnd"/>
      <w:r w:rsidR="00411D88">
        <w:t>»</w:t>
      </w:r>
      <w:r w:rsidRPr="00E526A9">
        <w:t xml:space="preserve"> выпущено в 2025 году на языке разработки Python.</w:t>
      </w:r>
    </w:p>
    <w:p w14:paraId="0DC4F057" w14:textId="0739FAE5" w:rsidR="00411D88" w:rsidRDefault="00E526A9" w:rsidP="00BE7E6A">
      <w:pPr>
        <w:pStyle w:val="a0"/>
        <w:numPr>
          <w:ilvl w:val="0"/>
          <w:numId w:val="0"/>
        </w:numPr>
        <w:spacing w:line="240" w:lineRule="auto"/>
        <w:ind w:left="851"/>
        <w:rPr>
          <w:rStyle w:val="a6"/>
        </w:rPr>
      </w:pPr>
      <w:r>
        <w:t>Ссылка</w:t>
      </w:r>
      <w:r w:rsidRPr="00E526A9">
        <w:t xml:space="preserve">: </w:t>
      </w:r>
      <w:hyperlink r:id="rId15" w:history="1">
        <w:r w:rsidRPr="005D275F">
          <w:rPr>
            <w:rStyle w:val="a6"/>
          </w:rPr>
          <w:t>https://git.new/UclU18y</w:t>
        </w:r>
      </w:hyperlink>
      <w:r w:rsidR="00411D88">
        <w:rPr>
          <w:rStyle w:val="a6"/>
        </w:rPr>
        <w:t>.</w:t>
      </w:r>
    </w:p>
    <w:p w14:paraId="565AC5A8" w14:textId="34B67728" w:rsidR="00BE7E6A" w:rsidRPr="00BE7E6A" w:rsidRDefault="00BE7E6A" w:rsidP="00BE7E6A">
      <w:r>
        <w:t xml:space="preserve">На рисунке </w:t>
      </w:r>
      <w:r w:rsidR="00D61142">
        <w:t>3 показан</w:t>
      </w:r>
      <w:r>
        <w:t xml:space="preserve"> скриншот главного окна интерфейса программы «</w:t>
      </w:r>
      <w:proofErr w:type="spellStart"/>
      <w:r>
        <w:rPr>
          <w:lang w:val="en-US"/>
        </w:rPr>
        <w:t>ToDo</w:t>
      </w:r>
      <w:proofErr w:type="spellEnd"/>
      <w:r>
        <w:t>»</w:t>
      </w:r>
      <w:r w:rsidRPr="00BE7E6A">
        <w:t>.</w:t>
      </w:r>
    </w:p>
    <w:p w14:paraId="257B58E0" w14:textId="5D3336D0" w:rsidR="0060114B" w:rsidRPr="002766ED" w:rsidRDefault="0060114B" w:rsidP="00166ECA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r w:rsidRPr="002766ED">
        <w:rPr>
          <w:noProof/>
        </w:rPr>
        <w:drawing>
          <wp:inline distT="0" distB="0" distL="0" distR="0" wp14:anchorId="71B95BDE" wp14:editId="6F064D1B">
            <wp:extent cx="3848100" cy="472383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1119" cy="472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4C5D" w14:textId="0110EED7" w:rsidR="0060114B" w:rsidRPr="002766ED" w:rsidRDefault="0060114B" w:rsidP="00166ECA">
      <w:pPr>
        <w:pStyle w:val="a9"/>
      </w:pPr>
      <w:r w:rsidRPr="002766ED">
        <w:t>Рисунок 3 –</w:t>
      </w:r>
      <w:r w:rsidR="00BE7E6A">
        <w:t xml:space="preserve"> Скриншот интерфейса</w:t>
      </w:r>
      <w:r w:rsidRPr="002766ED">
        <w:t xml:space="preserve"> </w:t>
      </w:r>
      <w:r w:rsidR="00BE7E6A">
        <w:t>п</w:t>
      </w:r>
      <w:r w:rsidRPr="002766ED">
        <w:t>рограмм</w:t>
      </w:r>
      <w:r w:rsidR="00BE7E6A">
        <w:t xml:space="preserve">ы </w:t>
      </w:r>
      <w:r w:rsidRPr="002766ED">
        <w:rPr>
          <w:lang w:val="en-US"/>
        </w:rPr>
        <w:t>To</w:t>
      </w:r>
      <w:r w:rsidRPr="002766ED">
        <w:t>-</w:t>
      </w:r>
      <w:r w:rsidRPr="002766ED">
        <w:rPr>
          <w:lang w:val="en-US"/>
        </w:rPr>
        <w:t>Do</w:t>
      </w:r>
      <w:r w:rsidRPr="002766ED">
        <w:t xml:space="preserve"> </w:t>
      </w:r>
      <w:r w:rsidRPr="002766ED">
        <w:rPr>
          <w:lang w:val="en-US"/>
        </w:rPr>
        <w:t>App</w:t>
      </w:r>
    </w:p>
    <w:p w14:paraId="01374E1A" w14:textId="78EE8BB7" w:rsidR="0060114B" w:rsidRPr="00CE54E5" w:rsidRDefault="0060114B" w:rsidP="00FC6612">
      <w:pPr>
        <w:pStyle w:val="a0"/>
        <w:numPr>
          <w:ilvl w:val="0"/>
          <w:numId w:val="0"/>
        </w:numPr>
        <w:ind w:left="851"/>
        <w:rPr>
          <w:b/>
          <w:bCs/>
        </w:rPr>
      </w:pPr>
      <w:r w:rsidRPr="00504B12">
        <w:rPr>
          <w:b/>
          <w:bCs/>
        </w:rPr>
        <w:t>П</w:t>
      </w:r>
      <w:r w:rsidR="00D61142">
        <w:rPr>
          <w:b/>
          <w:bCs/>
        </w:rPr>
        <w:t>реимущества</w:t>
      </w:r>
      <w:r w:rsidRPr="00CE54E5">
        <w:rPr>
          <w:b/>
          <w:bCs/>
        </w:rPr>
        <w:t>:</w:t>
      </w:r>
    </w:p>
    <w:p w14:paraId="41BBE568" w14:textId="7755ABB7" w:rsidR="0060114B" w:rsidRDefault="00BE7E6A" w:rsidP="00FC6612">
      <w:pPr>
        <w:pStyle w:val="a0"/>
      </w:pPr>
      <w:r>
        <w:t>и</w:t>
      </w:r>
      <w:r w:rsidR="0060114B" w:rsidRPr="00FC5C61">
        <w:t>нтерфейс является удобным для пользователей</w:t>
      </w:r>
      <w:r w:rsidRPr="00BE7E6A">
        <w:t>;</w:t>
      </w:r>
    </w:p>
    <w:p w14:paraId="605C95D5" w14:textId="2CA9822B" w:rsidR="0060114B" w:rsidRDefault="00BE7E6A" w:rsidP="00FC6612">
      <w:pPr>
        <w:pStyle w:val="a0"/>
      </w:pPr>
      <w:r>
        <w:t>ф</w:t>
      </w:r>
      <w:r w:rsidR="0060114B">
        <w:t>ункции приоритета и возможности отметить задачу выполненной</w:t>
      </w:r>
      <w:r w:rsidRPr="00BE7E6A">
        <w:t>;</w:t>
      </w:r>
    </w:p>
    <w:p w14:paraId="5AECE385" w14:textId="3E90BB89" w:rsidR="0060114B" w:rsidRDefault="00B2633E" w:rsidP="00FC6612">
      <w:pPr>
        <w:pStyle w:val="a0"/>
      </w:pPr>
      <w:r>
        <w:lastRenderedPageBreak/>
        <w:t>программа</w:t>
      </w:r>
      <w:r w:rsidR="0060114B" w:rsidRPr="00FC5C61">
        <w:t xml:space="preserve"> не нагружает систему и быстро запускается</w:t>
      </w:r>
      <w:r w:rsidR="00BE7E6A" w:rsidRPr="00BE7E6A">
        <w:t>.</w:t>
      </w:r>
    </w:p>
    <w:p w14:paraId="4CE148AC" w14:textId="2AE63FC1" w:rsidR="0060114B" w:rsidRPr="00504B12" w:rsidRDefault="00D61142" w:rsidP="00FC6612">
      <w:pPr>
        <w:pStyle w:val="a0"/>
        <w:numPr>
          <w:ilvl w:val="0"/>
          <w:numId w:val="0"/>
        </w:numPr>
        <w:ind w:left="851"/>
        <w:rPr>
          <w:b/>
          <w:bCs/>
          <w:lang w:val="en-US"/>
        </w:rPr>
      </w:pPr>
      <w:r>
        <w:rPr>
          <w:b/>
          <w:bCs/>
        </w:rPr>
        <w:t>Недостатки</w:t>
      </w:r>
      <w:r w:rsidR="0060114B" w:rsidRPr="00504B12">
        <w:rPr>
          <w:b/>
          <w:bCs/>
          <w:lang w:val="en-US"/>
        </w:rPr>
        <w:t>:</w:t>
      </w:r>
    </w:p>
    <w:p w14:paraId="43F54A97" w14:textId="77777777" w:rsidR="00AD5BAE" w:rsidRDefault="00BE7E6A" w:rsidP="00AD5BAE">
      <w:pPr>
        <w:pStyle w:val="a0"/>
      </w:pPr>
      <w:r>
        <w:t>у</w:t>
      </w:r>
      <w:r w:rsidR="0060114B" w:rsidRPr="00B5529A">
        <w:t>старевший дизайн может показаться непривлекательным современным пользователям</w:t>
      </w:r>
      <w:r w:rsidR="00AD5BAE" w:rsidRPr="00AD5BAE">
        <w:t>;</w:t>
      </w:r>
    </w:p>
    <w:p w14:paraId="2B98B88F" w14:textId="77777777" w:rsidR="00281266" w:rsidRDefault="00AD5BAE" w:rsidP="00281266">
      <w:pPr>
        <w:pStyle w:val="a0"/>
      </w:pPr>
      <w:r>
        <w:t>отсутствует возможность редактировать уже добавленную задачу.</w:t>
      </w:r>
    </w:p>
    <w:p w14:paraId="4CB61EE9" w14:textId="77777777" w:rsidR="00281266" w:rsidRDefault="00281266" w:rsidP="00281266">
      <w:pPr>
        <w:pStyle w:val="a0"/>
        <w:numPr>
          <w:ilvl w:val="0"/>
          <w:numId w:val="0"/>
        </w:numPr>
        <w:ind w:left="851"/>
      </w:pPr>
    </w:p>
    <w:p w14:paraId="076CCE38" w14:textId="5BDE8E89" w:rsidR="0060114B" w:rsidRPr="00AA04FC" w:rsidRDefault="00295559" w:rsidP="00AD4C98">
      <w:r>
        <w:t>В результате анализа аналогов сформировалось видение конечного продукта</w:t>
      </w:r>
      <w:r w:rsidRPr="00295559">
        <w:t xml:space="preserve">, </w:t>
      </w:r>
      <w:r>
        <w:t xml:space="preserve">он </w:t>
      </w:r>
      <w:r w:rsidR="0060114B" w:rsidRPr="00AA04FC">
        <w:t xml:space="preserve">должен быть простым в установке и настройке, чтобы пользователи с любым уровнем </w:t>
      </w:r>
      <w:r w:rsidR="0060114B">
        <w:t>навыков</w:t>
      </w:r>
      <w:r w:rsidR="0060114B" w:rsidRPr="00AA04FC">
        <w:t xml:space="preserve"> могли быстро </w:t>
      </w:r>
      <w:r w:rsidR="0060114B">
        <w:t>разобраться</w:t>
      </w:r>
      <w:r w:rsidR="0060114B" w:rsidRPr="00AA04FC">
        <w:t xml:space="preserve">. Интерфейс </w:t>
      </w:r>
      <w:r w:rsidR="00B2633E">
        <w:t xml:space="preserve">программы </w:t>
      </w:r>
      <w:r w:rsidR="0060114B" w:rsidRPr="00AA04FC">
        <w:t>должен быть современным</w:t>
      </w:r>
      <w:r w:rsidR="0060114B">
        <w:t xml:space="preserve"> и </w:t>
      </w:r>
      <w:r w:rsidR="0060114B" w:rsidRPr="00AA04FC">
        <w:t xml:space="preserve">удобным, с поддержкой </w:t>
      </w:r>
      <w:r w:rsidR="00B022C8">
        <w:t>указания даты и времени дедлайна,</w:t>
      </w:r>
      <w:r w:rsidR="0060114B" w:rsidRPr="00AA04FC">
        <w:t xml:space="preserve"> и </w:t>
      </w:r>
      <w:r w:rsidR="0060114B">
        <w:t>отображением</w:t>
      </w:r>
      <w:r w:rsidR="0060114B" w:rsidRPr="00AA04FC">
        <w:t xml:space="preserve"> статусов задач. Важно предусмотреть создание, редактирование, удаление и отметку задач как выполненных, а также автоматического сохранения данных для предотвращения их потери.</w:t>
      </w:r>
    </w:p>
    <w:p w14:paraId="742FFE27" w14:textId="397AFD76" w:rsidR="0060114B" w:rsidRDefault="0060114B" w:rsidP="008E2C7C">
      <w:r w:rsidRPr="00AA04FC">
        <w:t>Для коммерческого успеха необходимо рассмотреть варианты монетизации, такие как подписочная модель, корпоративное использование с расширенными функциями для командной работы или встроенная реклама. Учитывая эти аспекты, можно создать конкурентоспособн</w:t>
      </w:r>
      <w:r w:rsidR="00CD6141">
        <w:t>ую программу</w:t>
      </w:r>
      <w:r w:rsidRPr="00AA04FC">
        <w:t>, которое привлечёт широкий круг пользователей и будет отвечать их требованиям, обеспечивая при этом стабильный доход для разработчиков.</w:t>
      </w:r>
    </w:p>
    <w:p w14:paraId="703606C4" w14:textId="77777777" w:rsidR="0060114B" w:rsidRDefault="0060114B" w:rsidP="008E2C7C"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092F632B" w14:textId="63DADB90" w:rsidR="00E61B22" w:rsidRDefault="00E61B22" w:rsidP="002F0A50">
      <w:pPr>
        <w:pStyle w:val="1"/>
        <w:ind w:left="0" w:firstLine="851"/>
        <w:jc w:val="both"/>
      </w:pPr>
      <w:bookmarkStart w:id="15" w:name="_Toc197438553"/>
      <w:r>
        <w:lastRenderedPageBreak/>
        <w:t>Требования к результатам разработки</w:t>
      </w:r>
      <w:bookmarkEnd w:id="15"/>
    </w:p>
    <w:p w14:paraId="5E261FEB" w14:textId="43D23144" w:rsidR="009B3BB1" w:rsidRPr="009B3BB1" w:rsidRDefault="009B3BB1" w:rsidP="008E2C7C">
      <w:r>
        <w:t>В этом разделе указаны требования к программному продукту, полученному в результате разработки</w:t>
      </w:r>
      <w:r w:rsidR="00DE6AB4">
        <w:t>.</w:t>
      </w:r>
    </w:p>
    <w:p w14:paraId="43756BA9" w14:textId="7CDB0CA3" w:rsidR="001D3FB1" w:rsidRDefault="004D4F87" w:rsidP="002F0A50">
      <w:pPr>
        <w:pStyle w:val="2"/>
        <w:ind w:left="0" w:firstLine="851"/>
      </w:pPr>
      <w:bookmarkStart w:id="16" w:name="_Toc197438554"/>
      <w:r>
        <w:t>Описание работы программы</w:t>
      </w:r>
      <w:bookmarkEnd w:id="16"/>
    </w:p>
    <w:p w14:paraId="3E998C3D" w14:textId="20FE06D0" w:rsidR="00867C64" w:rsidRPr="00867C64" w:rsidRDefault="00867C64" w:rsidP="00867C64">
      <w:r>
        <w:t xml:space="preserve">Программа, получаемая </w:t>
      </w:r>
      <w:r w:rsidR="00A00DBF">
        <w:t>в ходе разработки,</w:t>
      </w:r>
      <w:r>
        <w:t xml:space="preserve"> должна предоставлять возможности просмотра задач в виде списка, добавления новых задач с помощью кнопки «</w:t>
      </w:r>
      <w:r w:rsidR="00655CF4">
        <w:t>Создать задачу</w:t>
      </w:r>
      <w:r>
        <w:t xml:space="preserve">», редактирования и удаления </w:t>
      </w:r>
      <w:r w:rsidR="007D13B2">
        <w:t>задач,</w:t>
      </w:r>
      <w:r>
        <w:t xml:space="preserve"> а также сохранения и восстановления из резервной копии</w:t>
      </w:r>
      <w:r w:rsidR="00831E93">
        <w:t xml:space="preserve"> в формате </w:t>
      </w:r>
      <w:r w:rsidR="003D5FAE">
        <w:rPr>
          <w:lang w:val="en-US"/>
        </w:rPr>
        <w:t>iCalendar</w:t>
      </w:r>
      <w:r>
        <w:t>.</w:t>
      </w:r>
    </w:p>
    <w:p w14:paraId="01EBCC89" w14:textId="7C50022E" w:rsidR="001B29AD" w:rsidRDefault="00AA50F6" w:rsidP="002F0A50">
      <w:pPr>
        <w:pStyle w:val="2"/>
        <w:ind w:left="0" w:firstLine="851"/>
      </w:pPr>
      <w:bookmarkStart w:id="17" w:name="_Toc197438555"/>
      <w:r>
        <w:t xml:space="preserve">Требования к </w:t>
      </w:r>
      <w:r w:rsidR="00CF10FF">
        <w:t>пользовательскому интерфейсу</w:t>
      </w:r>
      <w:bookmarkEnd w:id="17"/>
    </w:p>
    <w:p w14:paraId="2470946D" w14:textId="1FB00F4B" w:rsidR="002E4A06" w:rsidRDefault="002E4A06" w:rsidP="002E4A06">
      <w:r>
        <w:t>В данном разделе указаны требования к пользовательскому интерфейсу продукта.</w:t>
      </w:r>
    </w:p>
    <w:p w14:paraId="4047679E" w14:textId="34D6D75B" w:rsidR="002E4A06" w:rsidRDefault="002E4A06" w:rsidP="002E4A06">
      <w:r w:rsidRPr="002E4A06">
        <w:t>Программа должна иметь понятный пользовательский интерфейс. Окно программы имеет тёмный или светлый фон в зависимости от системной темы. Размер окна должен изменяться.</w:t>
      </w:r>
    </w:p>
    <w:p w14:paraId="31108E62" w14:textId="26FDF930" w:rsidR="0087114E" w:rsidRPr="00581A81" w:rsidRDefault="0087114E" w:rsidP="00CC302D">
      <w:r>
        <w:t xml:space="preserve">На рисунке 4 показан прототип пользовательского интерфейса. В его верхней части окна по центру расположено название программы. Ниже в левой части расположены кнопки </w:t>
      </w:r>
      <w:r w:rsidR="005E52EC">
        <w:t>«</w:t>
      </w:r>
      <w:r>
        <w:t>Экспорт</w:t>
      </w:r>
      <w:r w:rsidR="005E52EC">
        <w:t>»</w:t>
      </w:r>
      <w:r w:rsidRPr="008E18F9">
        <w:t xml:space="preserve"> </w:t>
      </w:r>
      <w:r>
        <w:t xml:space="preserve">и </w:t>
      </w:r>
      <w:r w:rsidR="005E52EC">
        <w:t>«</w:t>
      </w:r>
      <w:r>
        <w:t>Импорт</w:t>
      </w:r>
      <w:r w:rsidR="005E52EC">
        <w:t>»</w:t>
      </w:r>
      <w:r w:rsidRPr="008E18F9">
        <w:t xml:space="preserve">, </w:t>
      </w:r>
      <w:r>
        <w:t xml:space="preserve">имеющие иконки для более понятного смысла. Под ними в центральной части окна расположен список задач, состоящий из блоков. Блоки задач должны отображать всю имеющуюся информацию о задаче (заголовок, описание, дату, время, статус, отметку о выполнении). В нижней части расположена кнопка </w:t>
      </w:r>
      <w:r w:rsidR="005E52EC">
        <w:t>«</w:t>
      </w:r>
      <w:r w:rsidR="00BD29DF">
        <w:t>Создать</w:t>
      </w:r>
      <w:r>
        <w:t xml:space="preserve"> задачу</w:t>
      </w:r>
      <w:r w:rsidR="005E52EC">
        <w:t>»</w:t>
      </w:r>
      <w:r>
        <w:t>, имеющая иконку плюса.</w:t>
      </w:r>
    </w:p>
    <w:p w14:paraId="47243225" w14:textId="59D4A783" w:rsidR="005808AB" w:rsidRPr="002A7470" w:rsidRDefault="00694521" w:rsidP="002475E0">
      <w:pPr>
        <w:ind w:firstLine="284"/>
        <w:jc w:val="center"/>
      </w:pPr>
      <w:r>
        <w:rPr>
          <w:noProof/>
        </w:rPr>
        <w:drawing>
          <wp:inline distT="0" distB="0" distL="0" distR="0" wp14:anchorId="4E2B2D79" wp14:editId="7C34ABA4">
            <wp:extent cx="2360555" cy="2926080"/>
            <wp:effectExtent l="0" t="0" r="1905" b="0"/>
            <wp:docPr id="592584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84489" name="Рисунок 59258448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140" cy="295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DFEA" w14:textId="223DBEB5" w:rsidR="005808AB" w:rsidRPr="002F3C10" w:rsidRDefault="005808AB" w:rsidP="002F3C10">
      <w:pPr>
        <w:pStyle w:val="a9"/>
      </w:pPr>
      <w:r w:rsidRPr="002F3C10">
        <w:t xml:space="preserve">Рисунок </w:t>
      </w:r>
      <w:r w:rsidR="00202EEE" w:rsidRPr="002F3C10">
        <w:t>4</w:t>
      </w:r>
      <w:r w:rsidRPr="002F3C10">
        <w:t xml:space="preserve"> – </w:t>
      </w:r>
      <w:r w:rsidR="002E4A06" w:rsidRPr="002F3C10">
        <w:t xml:space="preserve">Прототип пользовательского интерфейса </w:t>
      </w:r>
      <w:r w:rsidRPr="002F3C10">
        <w:t>программы</w:t>
      </w:r>
    </w:p>
    <w:p w14:paraId="1FA3C59D" w14:textId="20F82659" w:rsidR="0032494E" w:rsidRDefault="0032494E" w:rsidP="0032494E">
      <w:r>
        <w:lastRenderedPageBreak/>
        <w:t>На рисунке 5 показан прототип интерфейса для добавления или изменения задач. В диалоговом окне по порядку расположены свойства задач</w:t>
      </w:r>
      <w:r w:rsidR="00A86D01">
        <w:t>и</w:t>
      </w:r>
      <w:r w:rsidR="00A86D01" w:rsidRPr="00A86D01">
        <w:t xml:space="preserve"> – </w:t>
      </w:r>
      <w:r w:rsidR="00537984">
        <w:t>название</w:t>
      </w:r>
      <w:r w:rsidR="00A86D01">
        <w:t xml:space="preserve"> задачи (поле для ввода текста</w:t>
      </w:r>
      <w:r w:rsidR="009E3818" w:rsidRPr="009E3818">
        <w:t xml:space="preserve"> </w:t>
      </w:r>
      <w:r w:rsidR="009E3818">
        <w:t>с ограничением в длину до 100 символов и индикатором количества введённых символов</w:t>
      </w:r>
      <w:r w:rsidR="00A86D01">
        <w:t xml:space="preserve">), </w:t>
      </w:r>
      <w:r w:rsidR="00537984">
        <w:t>дополнительная информация</w:t>
      </w:r>
      <w:r w:rsidR="00A86D01">
        <w:t xml:space="preserve"> (поле для ввода текста</w:t>
      </w:r>
      <w:r w:rsidR="009E3818">
        <w:t xml:space="preserve"> с ограничением в длину до 500 символов и индикатором количества введённых символов</w:t>
      </w:r>
      <w:r w:rsidR="00A86D01">
        <w:t>), статус задачи (выпадающий список со значениями</w:t>
      </w:r>
      <w:r w:rsidR="00A86D01" w:rsidRPr="00A86D01">
        <w:t xml:space="preserve"> </w:t>
      </w:r>
      <w:r w:rsidR="00A86D01">
        <w:t>«Выполнено»</w:t>
      </w:r>
      <w:r w:rsidR="00A86D01" w:rsidRPr="00A86D01">
        <w:t xml:space="preserve">, </w:t>
      </w:r>
      <w:r w:rsidR="00A86D01">
        <w:t xml:space="preserve">«В процессе», «Ожидает»), флажок для переключения отображения поля для ввода даты </w:t>
      </w:r>
      <w:r w:rsidR="00537984">
        <w:t xml:space="preserve">крайнего срока выполнения задачи </w:t>
      </w:r>
      <w:r w:rsidR="00A86D01">
        <w:t>(выпадающее поле с календарём)</w:t>
      </w:r>
      <w:r>
        <w:t>. В нижней части расположены кнопки</w:t>
      </w:r>
      <w:r w:rsidR="00A86D01">
        <w:t xml:space="preserve"> «Сохранить», «</w:t>
      </w:r>
      <w:proofErr w:type="gramStart"/>
      <w:r w:rsidR="00A86D01">
        <w:t>Отметить</w:t>
      </w:r>
      <w:proofErr w:type="gramEnd"/>
      <w:r w:rsidR="00A86D01">
        <w:t xml:space="preserve"> как выполненное», «Удалить»</w:t>
      </w:r>
      <w:r w:rsidRPr="00F96919">
        <w:t>.</w:t>
      </w:r>
      <w:r>
        <w:t xml:space="preserve"> </w:t>
      </w:r>
    </w:p>
    <w:p w14:paraId="464D0C3A" w14:textId="57C9E3C4" w:rsidR="00F96919" w:rsidRDefault="00694521" w:rsidP="002475E0">
      <w:pPr>
        <w:ind w:firstLine="284"/>
        <w:jc w:val="center"/>
      </w:pPr>
      <w:r>
        <w:rPr>
          <w:noProof/>
        </w:rPr>
        <w:drawing>
          <wp:inline distT="0" distB="0" distL="0" distR="0" wp14:anchorId="7733BCED" wp14:editId="2CE8DB60">
            <wp:extent cx="2487505" cy="3083442"/>
            <wp:effectExtent l="0" t="0" r="8255" b="3175"/>
            <wp:docPr id="1504324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2494" name="Рисунок 15043249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597" cy="311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FCB7" w14:textId="1720432B" w:rsidR="00F96919" w:rsidRDefault="00F96919" w:rsidP="002F3C10">
      <w:pPr>
        <w:pStyle w:val="a9"/>
      </w:pPr>
      <w:r>
        <w:t>Рисунок 5 – Прототип</w:t>
      </w:r>
      <w:r w:rsidR="00526C98">
        <w:t xml:space="preserve"> пользовательского</w:t>
      </w:r>
      <w:r>
        <w:t xml:space="preserve"> интерфейса добавления</w:t>
      </w:r>
      <w:r w:rsidRPr="00F96919">
        <w:t>/</w:t>
      </w:r>
      <w:r>
        <w:t>изменения задачи</w:t>
      </w:r>
    </w:p>
    <w:p w14:paraId="3C4329FF" w14:textId="77777777" w:rsidR="00F8647C" w:rsidRDefault="002E4A06" w:rsidP="00163ECF">
      <w:r>
        <w:t>Все интерактивные элементы должны быть хорошо различимы при любой системой теме.</w:t>
      </w:r>
      <w:r w:rsidR="00F8647C">
        <w:t xml:space="preserve"> </w:t>
      </w:r>
    </w:p>
    <w:p w14:paraId="741F8EC5" w14:textId="447833CC" w:rsidR="002E4A06" w:rsidRDefault="002E4A06" w:rsidP="00163ECF">
      <w:r>
        <w:t>Блоки задач должны иметь хорошо читаемый шрифт (не менее 14пт для названия и не менее 12пт для описания)</w:t>
      </w:r>
      <w:r w:rsidR="004B2F27">
        <w:t>.</w:t>
      </w:r>
    </w:p>
    <w:p w14:paraId="0C01AA04" w14:textId="44231734" w:rsidR="002B030B" w:rsidRDefault="002B030B" w:rsidP="002F0A50">
      <w:pPr>
        <w:pStyle w:val="2"/>
        <w:ind w:left="0" w:firstLine="851"/>
      </w:pPr>
      <w:bookmarkStart w:id="18" w:name="_Toc197438556"/>
      <w:r>
        <w:t>Требования к показателям назначения</w:t>
      </w:r>
      <w:bookmarkEnd w:id="18"/>
    </w:p>
    <w:p w14:paraId="113E002F" w14:textId="7F634155" w:rsidR="002B030B" w:rsidRPr="002B030B" w:rsidRDefault="002B030B" w:rsidP="002B030B">
      <w:r w:rsidRPr="002B030B">
        <w:t>Требования к показателям назначения не предъявляются.</w:t>
      </w:r>
    </w:p>
    <w:p w14:paraId="1B168C65" w14:textId="1BF7B980" w:rsidR="009730DA" w:rsidRDefault="009730DA" w:rsidP="002F0A50">
      <w:pPr>
        <w:pStyle w:val="2"/>
        <w:ind w:left="0" w:firstLine="851"/>
      </w:pPr>
      <w:bookmarkStart w:id="19" w:name="_Toc197438557"/>
      <w:r>
        <w:t xml:space="preserve">Требования к </w:t>
      </w:r>
      <w:r w:rsidR="00A7790B">
        <w:t>функциям</w:t>
      </w:r>
      <w:bookmarkEnd w:id="19"/>
    </w:p>
    <w:p w14:paraId="01EDB563" w14:textId="36D34A7D" w:rsidR="006B10EF" w:rsidRPr="007F4414" w:rsidRDefault="007F4414" w:rsidP="007F4414">
      <w:r>
        <w:t>Программа должна обеспечивать следующий функционал</w:t>
      </w:r>
      <w:r w:rsidRPr="007F4414">
        <w:t>:</w:t>
      </w:r>
    </w:p>
    <w:p w14:paraId="5261151E" w14:textId="144ECA88" w:rsidR="0036118E" w:rsidRPr="009F42DC" w:rsidRDefault="001B70A5" w:rsidP="001B29AD">
      <w:pPr>
        <w:pStyle w:val="a0"/>
      </w:pPr>
      <w:r>
        <w:t>о</w:t>
      </w:r>
      <w:r w:rsidR="009F42DC">
        <w:t>тображ</w:t>
      </w:r>
      <w:r>
        <w:t>ение задач</w:t>
      </w:r>
      <w:r w:rsidR="0036118E" w:rsidRPr="009F42DC">
        <w:t xml:space="preserve"> с помощью списка </w:t>
      </w:r>
      <w:r w:rsidR="009F42DC" w:rsidRPr="009F42DC">
        <w:t xml:space="preserve">задач </w:t>
      </w:r>
      <w:r w:rsidR="0036118E" w:rsidRPr="009F42DC">
        <w:t>в главном окне</w:t>
      </w:r>
      <w:r w:rsidR="009F42DC" w:rsidRPr="009F42DC">
        <w:t xml:space="preserve"> программы</w:t>
      </w:r>
      <w:r w:rsidR="00445A3D" w:rsidRPr="00445A3D">
        <w:t>;</w:t>
      </w:r>
    </w:p>
    <w:p w14:paraId="68E2714B" w14:textId="5F575E43" w:rsidR="0036118E" w:rsidRPr="001B29AD" w:rsidRDefault="009F42DC" w:rsidP="001B29AD">
      <w:pPr>
        <w:pStyle w:val="a0"/>
      </w:pPr>
      <w:r>
        <w:lastRenderedPageBreak/>
        <w:t>иметь возможность</w:t>
      </w:r>
      <w:r w:rsidR="0036118E" w:rsidRPr="001B29AD">
        <w:t xml:space="preserve"> добавлять новые задачи с помощью кн</w:t>
      </w:r>
      <w:r w:rsidR="00623303">
        <w:t>опки</w:t>
      </w:r>
      <w:r w:rsidR="0036118E" w:rsidRPr="001B29AD">
        <w:t xml:space="preserve"> </w:t>
      </w:r>
      <w:r w:rsidR="00374ADD">
        <w:t>«</w:t>
      </w:r>
      <w:r w:rsidR="00655CF4">
        <w:t>Создать задачу</w:t>
      </w:r>
      <w:r w:rsidR="00374ADD">
        <w:t>»</w:t>
      </w:r>
      <w:r w:rsidR="0036118E" w:rsidRPr="001B29AD">
        <w:t xml:space="preserve"> в нижней части главного окна</w:t>
      </w:r>
      <w:r w:rsidR="00445A3D" w:rsidRPr="00445A3D">
        <w:t>;</w:t>
      </w:r>
    </w:p>
    <w:p w14:paraId="55B14347" w14:textId="49ED0530" w:rsidR="0036118E" w:rsidRDefault="009F42DC" w:rsidP="001B29AD">
      <w:pPr>
        <w:pStyle w:val="a0"/>
      </w:pPr>
      <w:r>
        <w:t>возможность</w:t>
      </w:r>
      <w:r w:rsidRPr="001B29AD">
        <w:t xml:space="preserve"> </w:t>
      </w:r>
      <w:r w:rsidR="0036118E" w:rsidRPr="001B29AD">
        <w:t xml:space="preserve">редактировать и удалять задачи с помощью двойного клика по элементу задачи в списке в главном </w:t>
      </w:r>
      <w:r>
        <w:t>окне</w:t>
      </w:r>
      <w:r w:rsidR="00445A3D" w:rsidRPr="00445A3D">
        <w:t>;</w:t>
      </w:r>
    </w:p>
    <w:p w14:paraId="78793D05" w14:textId="6DA36CBA" w:rsidR="0036118E" w:rsidRPr="001B29AD" w:rsidRDefault="009F42DC" w:rsidP="001B29AD">
      <w:pPr>
        <w:pStyle w:val="a0"/>
      </w:pPr>
      <w:r>
        <w:t>возможность</w:t>
      </w:r>
      <w:r w:rsidRPr="001B29AD">
        <w:t xml:space="preserve"> </w:t>
      </w:r>
      <w:r w:rsidR="00BB0B86" w:rsidRPr="001B29AD">
        <w:t xml:space="preserve">сохранить резервную копию задач при помощи кнопки </w:t>
      </w:r>
      <w:r w:rsidR="00374ADD">
        <w:t>«</w:t>
      </w:r>
      <w:r w:rsidR="00BB0B86" w:rsidRPr="001B29AD">
        <w:t>Экспорт</w:t>
      </w:r>
      <w:r w:rsidR="00374ADD">
        <w:t>»</w:t>
      </w:r>
      <w:r w:rsidR="00BB0B86" w:rsidRPr="001B29AD">
        <w:t xml:space="preserve"> в верхней части главного окна</w:t>
      </w:r>
      <w:r w:rsidR="00445A3D" w:rsidRPr="00445A3D">
        <w:t>;</w:t>
      </w:r>
    </w:p>
    <w:p w14:paraId="565F00AE" w14:textId="5D9CEB90" w:rsidR="009730DA" w:rsidRPr="001B29AD" w:rsidRDefault="009F42DC" w:rsidP="001B29AD">
      <w:pPr>
        <w:pStyle w:val="a0"/>
      </w:pPr>
      <w:r>
        <w:t>возможность</w:t>
      </w:r>
      <w:r w:rsidRPr="001B29AD">
        <w:t xml:space="preserve"> </w:t>
      </w:r>
      <w:r w:rsidR="00BB0B86" w:rsidRPr="001B29AD">
        <w:t xml:space="preserve">восстановить задачи из резервной копии при помощи кнопки </w:t>
      </w:r>
      <w:r w:rsidR="00374ADD">
        <w:t>«</w:t>
      </w:r>
      <w:r w:rsidR="00BB0B86" w:rsidRPr="001B29AD">
        <w:t>Импорт</w:t>
      </w:r>
      <w:r w:rsidR="00374ADD">
        <w:t>»</w:t>
      </w:r>
      <w:r w:rsidR="00BB0B86" w:rsidRPr="001B29AD">
        <w:t xml:space="preserve"> в верхней части главного окна</w:t>
      </w:r>
      <w:r>
        <w:t>.</w:t>
      </w:r>
    </w:p>
    <w:p w14:paraId="3EBD447A" w14:textId="2738A7E0" w:rsidR="00295D9C" w:rsidRDefault="00295D9C" w:rsidP="002F0A50">
      <w:pPr>
        <w:pStyle w:val="2"/>
        <w:ind w:left="0" w:firstLine="851"/>
      </w:pPr>
      <w:bookmarkStart w:id="20" w:name="_Toc197438558"/>
      <w:r>
        <w:t>Требования к видам обеспечения</w:t>
      </w:r>
      <w:bookmarkEnd w:id="20"/>
    </w:p>
    <w:p w14:paraId="438D0881" w14:textId="428AE0B5" w:rsidR="00504D92" w:rsidRPr="00504D92" w:rsidRDefault="00504D92" w:rsidP="00504D92">
      <w:r>
        <w:t xml:space="preserve">В данном разделе </w:t>
      </w:r>
      <w:r w:rsidR="009F1E98">
        <w:t>сформулированы</w:t>
      </w:r>
      <w:r>
        <w:t xml:space="preserve"> требования к видам обеспечения при выполнении разработки</w:t>
      </w:r>
      <w:r w:rsidR="00BF0FF0">
        <w:t>.</w:t>
      </w:r>
    </w:p>
    <w:p w14:paraId="607098D9" w14:textId="463DC3B1" w:rsidR="00295D9C" w:rsidRDefault="00256697" w:rsidP="002F0A50">
      <w:pPr>
        <w:pStyle w:val="3"/>
        <w:tabs>
          <w:tab w:val="clear" w:pos="1701"/>
          <w:tab w:val="left" w:pos="1843"/>
        </w:tabs>
        <w:ind w:left="0" w:firstLine="851"/>
      </w:pPr>
      <w:bookmarkStart w:id="21" w:name="_Toc197438559"/>
      <w:r>
        <w:t>Требования к математическому обеспечению</w:t>
      </w:r>
      <w:bookmarkEnd w:id="21"/>
    </w:p>
    <w:p w14:paraId="4A893A23" w14:textId="2469EEF3" w:rsidR="00513DB3" w:rsidRPr="00513DB3" w:rsidRDefault="00002F58" w:rsidP="00A76041">
      <w:pPr>
        <w:ind w:firstLine="698"/>
      </w:pPr>
      <w:r>
        <w:t>Требования к математическому обеспечению не предъявляются.</w:t>
      </w:r>
    </w:p>
    <w:p w14:paraId="255B2525" w14:textId="3B7C8241" w:rsidR="0024384E" w:rsidRPr="0024384E" w:rsidRDefault="00256697" w:rsidP="002F0A50">
      <w:pPr>
        <w:pStyle w:val="3"/>
        <w:ind w:left="0" w:firstLine="851"/>
      </w:pPr>
      <w:bookmarkStart w:id="22" w:name="_Toc197438560"/>
      <w:r>
        <w:t>Требования к информационному обеспечению</w:t>
      </w:r>
      <w:bookmarkEnd w:id="22"/>
    </w:p>
    <w:p w14:paraId="1359B54C" w14:textId="087A60FC" w:rsidR="005444FA" w:rsidRPr="00CE2569" w:rsidRDefault="0024384E" w:rsidP="0024384E">
      <w:pPr>
        <w:rPr>
          <w:b/>
          <w:bCs/>
          <w:highlight w:val="yellow"/>
        </w:rPr>
      </w:pPr>
      <w:r>
        <w:t>Для выполнения программы требуется о</w:t>
      </w:r>
      <w:r w:rsidR="002C0694" w:rsidRPr="001837B5">
        <w:t>перационная система: Windows 7</w:t>
      </w:r>
      <w:r w:rsidR="008935DF">
        <w:t xml:space="preserve"> (64-бита)</w:t>
      </w:r>
      <w:r w:rsidR="002C0694" w:rsidRPr="001837B5">
        <w:t xml:space="preserve"> или выше / Linux</w:t>
      </w:r>
      <w:r w:rsidR="008935DF">
        <w:t xml:space="preserve"> </w:t>
      </w:r>
      <w:r w:rsidR="008935DF" w:rsidRPr="008935DF">
        <w:t xml:space="preserve">/ </w:t>
      </w:r>
      <w:r w:rsidR="008935DF">
        <w:rPr>
          <w:lang w:val="en-US"/>
        </w:rPr>
        <w:t>macOS</w:t>
      </w:r>
      <w:r w:rsidR="008935DF" w:rsidRPr="008935DF">
        <w:t xml:space="preserve"> </w:t>
      </w:r>
      <w:r w:rsidR="008935DF">
        <w:t xml:space="preserve">13, установленный интерпретатор </w:t>
      </w:r>
      <w:r w:rsidR="008935DF">
        <w:rPr>
          <w:lang w:val="en-US"/>
        </w:rPr>
        <w:t>Python</w:t>
      </w:r>
      <w:r w:rsidR="008935DF" w:rsidRPr="008935DF">
        <w:t xml:space="preserve"> </w:t>
      </w:r>
      <w:r w:rsidR="008935DF">
        <w:t xml:space="preserve">версии </w:t>
      </w:r>
      <w:r w:rsidR="008935DF" w:rsidRPr="008935DF">
        <w:t xml:space="preserve">3.10 </w:t>
      </w:r>
      <w:r w:rsidR="008935DF">
        <w:t>или выше</w:t>
      </w:r>
      <w:r w:rsidR="00875C01">
        <w:t>, библиотек</w:t>
      </w:r>
      <w:r w:rsidR="005531EE">
        <w:t>и</w:t>
      </w:r>
      <w:r w:rsidR="00875C01">
        <w:t xml:space="preserve"> </w:t>
      </w:r>
      <w:proofErr w:type="spellStart"/>
      <w:r w:rsidR="00875C01">
        <w:rPr>
          <w:lang w:val="en-US"/>
        </w:rPr>
        <w:t>PySide</w:t>
      </w:r>
      <w:proofErr w:type="spellEnd"/>
      <w:r w:rsidR="00875C01" w:rsidRPr="00875C01">
        <w:t xml:space="preserve">6 </w:t>
      </w:r>
      <w:r w:rsidR="00875C01">
        <w:t>версии 6.8.2</w:t>
      </w:r>
      <w:r w:rsidR="005531EE">
        <w:t>+ и</w:t>
      </w:r>
      <w:r w:rsidR="005531EE" w:rsidRPr="005531EE">
        <w:t xml:space="preserve"> </w:t>
      </w:r>
      <w:proofErr w:type="spellStart"/>
      <w:r w:rsidR="005531EE">
        <w:rPr>
          <w:lang w:val="en-US"/>
        </w:rPr>
        <w:t>icalendar</w:t>
      </w:r>
      <w:proofErr w:type="spellEnd"/>
      <w:r w:rsidR="00C41E74">
        <w:t>.</w:t>
      </w:r>
    </w:p>
    <w:p w14:paraId="6AEE3A3F" w14:textId="6D09CF2D" w:rsidR="002022FE" w:rsidRPr="002022FE" w:rsidRDefault="001F61FC" w:rsidP="002F0A50">
      <w:pPr>
        <w:pStyle w:val="3"/>
        <w:ind w:left="0" w:firstLine="851"/>
      </w:pPr>
      <w:bookmarkStart w:id="23" w:name="_Toc197438561"/>
      <w:r>
        <w:t>Требования к форматам хранения данных</w:t>
      </w:r>
      <w:bookmarkEnd w:id="23"/>
    </w:p>
    <w:p w14:paraId="175A1659" w14:textId="532E18B1" w:rsidR="00E26763" w:rsidRDefault="00E26763" w:rsidP="00A76041">
      <w:r>
        <w:t>Входные данные задаются пользователем в формате текста, даты и времени, варианта из списка</w:t>
      </w:r>
      <w:r w:rsidR="002022FE">
        <w:t>, в диалоге создания</w:t>
      </w:r>
      <w:r w:rsidR="002022FE" w:rsidRPr="002022FE">
        <w:t>/</w:t>
      </w:r>
      <w:r w:rsidR="002022FE">
        <w:t>редактирования задачи указывается</w:t>
      </w:r>
      <w:r w:rsidR="002022FE" w:rsidRPr="002022FE">
        <w:t>:</w:t>
      </w:r>
    </w:p>
    <w:p w14:paraId="2A7610CC" w14:textId="06949E8F" w:rsidR="002022FE" w:rsidRDefault="002022FE" w:rsidP="002022FE">
      <w:pPr>
        <w:pStyle w:val="a0"/>
      </w:pPr>
      <w:r>
        <w:t>заголовок – текст</w:t>
      </w:r>
      <w:r>
        <w:rPr>
          <w:lang w:val="en-US"/>
        </w:rPr>
        <w:t>;</w:t>
      </w:r>
    </w:p>
    <w:p w14:paraId="18397DA9" w14:textId="0E938FD2" w:rsidR="002022FE" w:rsidRDefault="002022FE" w:rsidP="002022FE">
      <w:pPr>
        <w:pStyle w:val="a0"/>
      </w:pPr>
      <w:r>
        <w:t>описание – текст</w:t>
      </w:r>
      <w:r>
        <w:rPr>
          <w:lang w:val="en-US"/>
        </w:rPr>
        <w:t>;</w:t>
      </w:r>
    </w:p>
    <w:p w14:paraId="545050B8" w14:textId="4E0123C9" w:rsidR="002022FE" w:rsidRDefault="002022FE" w:rsidP="002022FE">
      <w:pPr>
        <w:pStyle w:val="a0"/>
      </w:pPr>
      <w:r>
        <w:t>статус – вариант из выпадающего списка</w:t>
      </w:r>
      <w:r w:rsidRPr="002022FE">
        <w:t>;</w:t>
      </w:r>
    </w:p>
    <w:p w14:paraId="47BF40C5" w14:textId="1CC6AE36" w:rsidR="002022FE" w:rsidRPr="002022FE" w:rsidRDefault="002022FE" w:rsidP="002022FE">
      <w:pPr>
        <w:pStyle w:val="a0"/>
      </w:pPr>
      <w:r>
        <w:t>дата и время задачи – выбор даты и времени в календаре</w:t>
      </w:r>
      <w:r w:rsidRPr="002022FE">
        <w:t>.</w:t>
      </w:r>
    </w:p>
    <w:p w14:paraId="1CE9B2CE" w14:textId="3655C427" w:rsidR="001723B6" w:rsidRDefault="001837B5" w:rsidP="00A76041">
      <w:r w:rsidRPr="001837B5">
        <w:t>Выходные д</w:t>
      </w:r>
      <w:r w:rsidR="001723B6" w:rsidRPr="001837B5">
        <w:t>анные</w:t>
      </w:r>
      <w:r w:rsidR="001723B6">
        <w:t xml:space="preserve"> должны</w:t>
      </w:r>
      <w:r w:rsidR="002022FE">
        <w:t xml:space="preserve"> отображаться списком задач в главном окне программы, а </w:t>
      </w:r>
      <w:r w:rsidR="009879BE">
        <w:t>также</w:t>
      </w:r>
      <w:r w:rsidR="001723B6">
        <w:t xml:space="preserve"> храниться в формате </w:t>
      </w:r>
      <w:r w:rsidR="001723B6">
        <w:rPr>
          <w:lang w:val="en-US"/>
        </w:rPr>
        <w:t>JSON</w:t>
      </w:r>
      <w:r w:rsidR="001723B6">
        <w:t xml:space="preserve"> в файле, находящемся </w:t>
      </w:r>
      <w:r>
        <w:t>в одной директории</w:t>
      </w:r>
      <w:r w:rsidR="001723B6">
        <w:t xml:space="preserve"> с дистрибутивом программы.</w:t>
      </w:r>
    </w:p>
    <w:p w14:paraId="022B67D8" w14:textId="3DA4FF79" w:rsidR="00105344" w:rsidRPr="002B030B" w:rsidRDefault="00105344" w:rsidP="00A76041">
      <w:r>
        <w:t>Формат хранения данных</w:t>
      </w:r>
      <w:r w:rsidRPr="002B030B">
        <w:t>: [</w:t>
      </w:r>
    </w:p>
    <w:p w14:paraId="3ACFBF4B" w14:textId="77777777" w:rsidR="00105344" w:rsidRPr="002B030B" w:rsidRDefault="00105344" w:rsidP="00A76041">
      <w:r w:rsidRPr="002B030B">
        <w:t>{</w:t>
      </w:r>
    </w:p>
    <w:p w14:paraId="4EEA657B" w14:textId="193C045E" w:rsidR="00105344" w:rsidRPr="002B030B" w:rsidRDefault="00105344" w:rsidP="00A76041">
      <w:r w:rsidRPr="002B030B">
        <w:t xml:space="preserve">        "</w:t>
      </w:r>
      <w:r w:rsidRPr="00105344">
        <w:rPr>
          <w:lang w:val="en-US"/>
        </w:rPr>
        <w:t>title</w:t>
      </w:r>
      <w:r w:rsidRPr="002B030B">
        <w:t>": “…”,</w:t>
      </w:r>
    </w:p>
    <w:p w14:paraId="1143F33B" w14:textId="35FD5BFA" w:rsidR="00105344" w:rsidRPr="00A00DBF" w:rsidRDefault="00105344" w:rsidP="00A76041">
      <w:r w:rsidRPr="002B030B">
        <w:lastRenderedPageBreak/>
        <w:t xml:space="preserve">        </w:t>
      </w:r>
      <w:r w:rsidRPr="00A00DBF">
        <w:t>"</w:t>
      </w:r>
      <w:r w:rsidRPr="00105344">
        <w:rPr>
          <w:lang w:val="en-US"/>
        </w:rPr>
        <w:t>description</w:t>
      </w:r>
      <w:r w:rsidRPr="00A00DBF">
        <w:t xml:space="preserve">": </w:t>
      </w:r>
      <w:r w:rsidR="0068422E" w:rsidRPr="00130660">
        <w:t>“</w:t>
      </w:r>
      <w:r w:rsidRPr="00A00DBF">
        <w:t>…”,</w:t>
      </w:r>
    </w:p>
    <w:p w14:paraId="76D6E636" w14:textId="450862E1" w:rsidR="00105344" w:rsidRPr="00130660" w:rsidRDefault="00105344" w:rsidP="00A76041">
      <w:r w:rsidRPr="00A00DBF">
        <w:t xml:space="preserve">        </w:t>
      </w:r>
      <w:r w:rsidRPr="00130660">
        <w:t>"</w:t>
      </w:r>
      <w:r w:rsidRPr="00105344">
        <w:rPr>
          <w:lang w:val="en-US"/>
        </w:rPr>
        <w:t>time</w:t>
      </w:r>
      <w:r w:rsidRPr="00130660">
        <w:t>": "3:00",</w:t>
      </w:r>
    </w:p>
    <w:p w14:paraId="2D4AA645" w14:textId="7B8D18DE" w:rsidR="00105344" w:rsidRPr="00130660" w:rsidRDefault="00105344" w:rsidP="00A76041">
      <w:r w:rsidRPr="00130660">
        <w:t xml:space="preserve">        "</w:t>
      </w:r>
      <w:r w:rsidRPr="00105344">
        <w:rPr>
          <w:lang w:val="en-US"/>
        </w:rPr>
        <w:t>date</w:t>
      </w:r>
      <w:r w:rsidRPr="00130660">
        <w:t>": "01.01.2000",</w:t>
      </w:r>
    </w:p>
    <w:p w14:paraId="23D97A43" w14:textId="77777777" w:rsidR="00105344" w:rsidRPr="00130660" w:rsidRDefault="00105344" w:rsidP="00A76041">
      <w:r w:rsidRPr="00130660">
        <w:t xml:space="preserve">        "</w:t>
      </w:r>
      <w:r w:rsidRPr="00105344">
        <w:rPr>
          <w:lang w:val="en-US"/>
        </w:rPr>
        <w:t>status</w:t>
      </w:r>
      <w:r w:rsidRPr="00130660">
        <w:t>": "</w:t>
      </w:r>
      <w:r w:rsidRPr="00105344">
        <w:rPr>
          <w:lang w:val="en-US"/>
        </w:rPr>
        <w:t>created</w:t>
      </w:r>
      <w:r w:rsidRPr="00130660">
        <w:t>"</w:t>
      </w:r>
    </w:p>
    <w:p w14:paraId="7DE9A66F" w14:textId="693423F8" w:rsidR="00105344" w:rsidRPr="00130660" w:rsidRDefault="00105344" w:rsidP="00A76041">
      <w:r w:rsidRPr="00130660">
        <w:t xml:space="preserve">    }</w:t>
      </w:r>
    </w:p>
    <w:p w14:paraId="12C107E5" w14:textId="1258AA45" w:rsidR="00105344" w:rsidRDefault="00105344" w:rsidP="00A76041">
      <w:r w:rsidRPr="00130660">
        <w:t>]</w:t>
      </w:r>
    </w:p>
    <w:p w14:paraId="399DA660" w14:textId="77777777" w:rsidR="005531EE" w:rsidRDefault="005531EE" w:rsidP="00A76041"/>
    <w:p w14:paraId="78C905F8" w14:textId="4185ACA4" w:rsidR="005531EE" w:rsidRPr="00130660" w:rsidRDefault="005531EE" w:rsidP="00A76041">
      <w:r>
        <w:t xml:space="preserve">При выполнении резервного копирования данные сохраняются в файл </w:t>
      </w:r>
      <w:r>
        <w:rPr>
          <w:lang w:val="en-US"/>
        </w:rPr>
        <w:t>iCalendar</w:t>
      </w:r>
      <w:r w:rsidRPr="005531EE">
        <w:t xml:space="preserve"> (.</w:t>
      </w:r>
      <w:proofErr w:type="spellStart"/>
      <w:r>
        <w:rPr>
          <w:lang w:val="en-US"/>
        </w:rPr>
        <w:t>ics</w:t>
      </w:r>
      <w:proofErr w:type="spellEnd"/>
      <w:r w:rsidRPr="005531EE">
        <w:t xml:space="preserve">) </w:t>
      </w:r>
      <w:r>
        <w:t>в следующем формате</w:t>
      </w:r>
      <w:r w:rsidRPr="005531EE">
        <w:t>:</w:t>
      </w:r>
    </w:p>
    <w:p w14:paraId="02EAEA1D" w14:textId="77777777" w:rsidR="0068422E" w:rsidRPr="0068422E" w:rsidRDefault="0068422E" w:rsidP="0068422E">
      <w:pPr>
        <w:rPr>
          <w:lang w:val="en-US"/>
        </w:rPr>
      </w:pPr>
      <w:proofErr w:type="gramStart"/>
      <w:r w:rsidRPr="0068422E">
        <w:rPr>
          <w:lang w:val="en-US"/>
        </w:rPr>
        <w:t>BEGIN:VCALENDAR</w:t>
      </w:r>
      <w:proofErr w:type="gramEnd"/>
    </w:p>
    <w:p w14:paraId="0923FDD4" w14:textId="77777777" w:rsidR="0068422E" w:rsidRPr="0068422E" w:rsidRDefault="0068422E" w:rsidP="0068422E">
      <w:pPr>
        <w:rPr>
          <w:lang w:val="en-US"/>
        </w:rPr>
      </w:pPr>
      <w:r w:rsidRPr="0068422E">
        <w:rPr>
          <w:lang w:val="en-US"/>
        </w:rPr>
        <w:t>VERSION:1.0</w:t>
      </w:r>
    </w:p>
    <w:p w14:paraId="44CD76B3" w14:textId="77777777" w:rsidR="0068422E" w:rsidRPr="0068422E" w:rsidRDefault="0068422E" w:rsidP="0068422E">
      <w:pPr>
        <w:rPr>
          <w:lang w:val="en-US"/>
        </w:rPr>
      </w:pPr>
      <w:proofErr w:type="spellStart"/>
      <w:proofErr w:type="gramStart"/>
      <w:r w:rsidRPr="0068422E">
        <w:rPr>
          <w:lang w:val="en-US"/>
        </w:rPr>
        <w:t>PRODID:TodoApp</w:t>
      </w:r>
      <w:proofErr w:type="spellEnd"/>
      <w:proofErr w:type="gramEnd"/>
    </w:p>
    <w:p w14:paraId="194F82D8" w14:textId="77777777" w:rsidR="0068422E" w:rsidRPr="0068422E" w:rsidRDefault="0068422E" w:rsidP="0068422E">
      <w:pPr>
        <w:rPr>
          <w:lang w:val="en-US"/>
        </w:rPr>
      </w:pPr>
      <w:proofErr w:type="gramStart"/>
      <w:r w:rsidRPr="0068422E">
        <w:rPr>
          <w:lang w:val="en-US"/>
        </w:rPr>
        <w:t>BEGIN:VTODO</w:t>
      </w:r>
      <w:proofErr w:type="gramEnd"/>
    </w:p>
    <w:p w14:paraId="1A5B4A26" w14:textId="77777777" w:rsidR="0068422E" w:rsidRPr="0068422E" w:rsidRDefault="0068422E" w:rsidP="0068422E">
      <w:pPr>
        <w:rPr>
          <w:lang w:val="en-US"/>
        </w:rPr>
      </w:pPr>
      <w:r w:rsidRPr="0068422E">
        <w:rPr>
          <w:lang w:val="en-US"/>
        </w:rPr>
        <w:t>CREATED:20250506T154050Z</w:t>
      </w:r>
    </w:p>
    <w:p w14:paraId="3B3857B1" w14:textId="3D75C485" w:rsidR="0068422E" w:rsidRPr="0068422E" w:rsidRDefault="0068422E" w:rsidP="0068422E">
      <w:pPr>
        <w:rPr>
          <w:lang w:val="en-US"/>
        </w:rPr>
      </w:pPr>
      <w:r w:rsidRPr="0068422E">
        <w:rPr>
          <w:lang w:val="en-US"/>
        </w:rPr>
        <w:t>DESCRIPTION</w:t>
      </w:r>
      <w:proofErr w:type="gramStart"/>
      <w:r w:rsidRPr="0068422E">
        <w:rPr>
          <w:lang w:val="en-US"/>
        </w:rPr>
        <w:t>:</w:t>
      </w:r>
      <w:r>
        <w:rPr>
          <w:lang w:val="en-US"/>
        </w:rPr>
        <w:t xml:space="preserve"> ”</w:t>
      </w:r>
      <w:proofErr w:type="gramEnd"/>
      <w:r>
        <w:rPr>
          <w:lang w:val="en-US"/>
        </w:rPr>
        <w:t>…”</w:t>
      </w:r>
    </w:p>
    <w:p w14:paraId="7B88EA81" w14:textId="77777777" w:rsidR="0068422E" w:rsidRPr="0068422E" w:rsidRDefault="0068422E" w:rsidP="0068422E">
      <w:pPr>
        <w:rPr>
          <w:lang w:val="en-US"/>
        </w:rPr>
      </w:pPr>
      <w:r w:rsidRPr="0068422E">
        <w:rPr>
          <w:lang w:val="en-US"/>
        </w:rPr>
        <w:t>DTSTAMP:20250506T154050Z</w:t>
      </w:r>
    </w:p>
    <w:p w14:paraId="4E994276" w14:textId="77777777" w:rsidR="0068422E" w:rsidRPr="0068422E" w:rsidRDefault="0068422E" w:rsidP="0068422E">
      <w:pPr>
        <w:rPr>
          <w:lang w:val="en-US"/>
        </w:rPr>
      </w:pPr>
      <w:r w:rsidRPr="0068422E">
        <w:rPr>
          <w:lang w:val="en-US"/>
        </w:rPr>
        <w:t>DUE:20250425T105000</w:t>
      </w:r>
    </w:p>
    <w:p w14:paraId="68977C69" w14:textId="53BE6175" w:rsidR="0068422E" w:rsidRPr="0068422E" w:rsidRDefault="0068422E" w:rsidP="0068422E">
      <w:pPr>
        <w:rPr>
          <w:lang w:val="en-US"/>
        </w:rPr>
      </w:pPr>
      <w:r w:rsidRPr="0068422E">
        <w:rPr>
          <w:lang w:val="en-US"/>
        </w:rPr>
        <w:t>STATUS</w:t>
      </w:r>
      <w:proofErr w:type="gramStart"/>
      <w:r w:rsidRPr="0068422E">
        <w:rPr>
          <w:lang w:val="en-US"/>
        </w:rPr>
        <w:t>:</w:t>
      </w:r>
      <w:r>
        <w:rPr>
          <w:lang w:val="en-US"/>
        </w:rPr>
        <w:t xml:space="preserve"> ”</w:t>
      </w:r>
      <w:proofErr w:type="gramEnd"/>
      <w:r>
        <w:rPr>
          <w:lang w:val="en-US"/>
        </w:rPr>
        <w:t>…”</w:t>
      </w:r>
    </w:p>
    <w:p w14:paraId="168CB64B" w14:textId="6BF1FCA2" w:rsidR="0068422E" w:rsidRPr="0068422E" w:rsidRDefault="0068422E" w:rsidP="0068422E">
      <w:pPr>
        <w:rPr>
          <w:lang w:val="en-US"/>
        </w:rPr>
      </w:pPr>
      <w:r w:rsidRPr="0068422E">
        <w:rPr>
          <w:lang w:val="en-US"/>
        </w:rPr>
        <w:t>SUMMARY</w:t>
      </w:r>
      <w:proofErr w:type="gramStart"/>
      <w:r w:rsidRPr="0068422E">
        <w:rPr>
          <w:lang w:val="en-US"/>
        </w:rPr>
        <w:t>:</w:t>
      </w:r>
      <w:r>
        <w:rPr>
          <w:lang w:val="en-US"/>
        </w:rPr>
        <w:t xml:space="preserve"> ”</w:t>
      </w:r>
      <w:proofErr w:type="gramEnd"/>
      <w:r>
        <w:rPr>
          <w:lang w:val="en-US"/>
        </w:rPr>
        <w:t>…”</w:t>
      </w:r>
    </w:p>
    <w:p w14:paraId="2F3A0F2C" w14:textId="49ADA4F6" w:rsidR="0068422E" w:rsidRPr="0068422E" w:rsidRDefault="0068422E" w:rsidP="0068422E">
      <w:pPr>
        <w:rPr>
          <w:lang w:val="en-US"/>
        </w:rPr>
      </w:pPr>
      <w:r w:rsidRPr="0068422E">
        <w:rPr>
          <w:lang w:val="en-US"/>
        </w:rPr>
        <w:t>UID</w:t>
      </w:r>
      <w:proofErr w:type="gramStart"/>
      <w:r w:rsidRPr="0068422E">
        <w:rPr>
          <w:lang w:val="en-US"/>
        </w:rPr>
        <w:t>:</w:t>
      </w:r>
      <w:r>
        <w:rPr>
          <w:lang w:val="en-US"/>
        </w:rPr>
        <w:t xml:space="preserve"> ”</w:t>
      </w:r>
      <w:proofErr w:type="gramEnd"/>
      <w:r>
        <w:rPr>
          <w:lang w:val="en-US"/>
        </w:rPr>
        <w:t>…”</w:t>
      </w:r>
    </w:p>
    <w:p w14:paraId="6164E01A" w14:textId="77777777" w:rsidR="0068422E" w:rsidRPr="0068422E" w:rsidRDefault="0068422E" w:rsidP="0068422E">
      <w:pPr>
        <w:rPr>
          <w:lang w:val="en-US"/>
        </w:rPr>
      </w:pPr>
      <w:proofErr w:type="gramStart"/>
      <w:r w:rsidRPr="0068422E">
        <w:rPr>
          <w:lang w:val="en-US"/>
        </w:rPr>
        <w:t>END:VTODO</w:t>
      </w:r>
      <w:proofErr w:type="gramEnd"/>
    </w:p>
    <w:p w14:paraId="7CBF34EF" w14:textId="75F62C78" w:rsidR="005531EE" w:rsidRPr="005531EE" w:rsidRDefault="0068422E" w:rsidP="0068422E">
      <w:pPr>
        <w:rPr>
          <w:lang w:val="en-US"/>
        </w:rPr>
      </w:pPr>
      <w:proofErr w:type="gramStart"/>
      <w:r w:rsidRPr="0068422E">
        <w:rPr>
          <w:lang w:val="en-US"/>
        </w:rPr>
        <w:t>END:VCALENDAR</w:t>
      </w:r>
      <w:proofErr w:type="gramEnd"/>
    </w:p>
    <w:p w14:paraId="182D3338" w14:textId="2BDC792A" w:rsidR="001F61FC" w:rsidRDefault="008239DB" w:rsidP="002F0A50">
      <w:pPr>
        <w:pStyle w:val="3"/>
        <w:ind w:left="0" w:firstLine="851"/>
      </w:pPr>
      <w:bookmarkStart w:id="24" w:name="_Toc197438562"/>
      <w:r>
        <w:t>Требования к лингвистическому обеспечению</w:t>
      </w:r>
      <w:bookmarkEnd w:id="24"/>
    </w:p>
    <w:p w14:paraId="54018EBF" w14:textId="218B0473" w:rsidR="007B3ACC" w:rsidRPr="00717552" w:rsidRDefault="007B3ACC" w:rsidP="007B3ACC">
      <w:r>
        <w:t>В рамках проекта реализуется локализация интерфейса только на русском языке.</w:t>
      </w:r>
    </w:p>
    <w:p w14:paraId="02ABA6DD" w14:textId="7F807E88" w:rsidR="008239DB" w:rsidRDefault="004A0E13" w:rsidP="002F0A50">
      <w:pPr>
        <w:pStyle w:val="3"/>
        <w:ind w:left="0" w:firstLine="851"/>
      </w:pPr>
      <w:bookmarkStart w:id="25" w:name="_Toc197438563"/>
      <w:r>
        <w:t>Требования к метрологическому обеспечению</w:t>
      </w:r>
      <w:bookmarkEnd w:id="25"/>
    </w:p>
    <w:p w14:paraId="7F832129" w14:textId="2F8799EE" w:rsidR="000B1710" w:rsidRPr="000B1710" w:rsidRDefault="00F72905" w:rsidP="00A76041">
      <w:r>
        <w:t>Требования к метрологическому обеспечению не предъявляются.</w:t>
      </w:r>
    </w:p>
    <w:p w14:paraId="25230B1D" w14:textId="42F60170" w:rsidR="004A0E13" w:rsidRDefault="004A0E13" w:rsidP="002F0A50">
      <w:pPr>
        <w:pStyle w:val="3"/>
        <w:ind w:left="0" w:firstLine="851"/>
      </w:pPr>
      <w:bookmarkStart w:id="26" w:name="_Toc197438564"/>
      <w:r>
        <w:t>Требования к техническому обеспечению</w:t>
      </w:r>
      <w:bookmarkEnd w:id="26"/>
    </w:p>
    <w:p w14:paraId="2D568531" w14:textId="11376FD5" w:rsidR="001723B6" w:rsidRDefault="00893731" w:rsidP="00A76041">
      <w:r>
        <w:t>Для работы клиента программного</w:t>
      </w:r>
      <w:r w:rsidRPr="00893731">
        <w:t xml:space="preserve"> </w:t>
      </w:r>
      <w:r>
        <w:t>обеспечения требуются следующие характеристики ПК</w:t>
      </w:r>
      <w:r w:rsidRPr="00893731">
        <w:t>:</w:t>
      </w:r>
    </w:p>
    <w:p w14:paraId="4CFD44E1" w14:textId="786237BB" w:rsidR="00893731" w:rsidRPr="00BC7F46" w:rsidRDefault="00A76041" w:rsidP="00A76041">
      <w:pPr>
        <w:pStyle w:val="a0"/>
      </w:pPr>
      <w:r>
        <w:t>п</w:t>
      </w:r>
      <w:r w:rsidR="00893731" w:rsidRPr="00BC7F46">
        <w:t>роцессор:</w:t>
      </w:r>
      <w:r w:rsidR="00CE2569">
        <w:t xml:space="preserve"> не менее</w:t>
      </w:r>
      <w:r w:rsidR="00893731" w:rsidRPr="00BC7F46">
        <w:t xml:space="preserve"> 2.0 </w:t>
      </w:r>
      <w:proofErr w:type="spellStart"/>
      <w:r w:rsidR="00893731" w:rsidRPr="00BC7F46">
        <w:t>GHz</w:t>
      </w:r>
      <w:proofErr w:type="spellEnd"/>
      <w:r w:rsidR="00893731" w:rsidRPr="00BC7F46">
        <w:t xml:space="preserve"> Dual-Core или эквивалентный</w:t>
      </w:r>
      <w:r w:rsidRPr="00A76041">
        <w:t>;</w:t>
      </w:r>
    </w:p>
    <w:p w14:paraId="3A767ADA" w14:textId="333552D5" w:rsidR="00893731" w:rsidRPr="00BC7F46" w:rsidRDefault="00A76041" w:rsidP="00A76041">
      <w:pPr>
        <w:pStyle w:val="a0"/>
      </w:pPr>
      <w:r>
        <w:t>о</w:t>
      </w:r>
      <w:r w:rsidR="00893731" w:rsidRPr="00BC7F46">
        <w:t xml:space="preserve">перативная память: </w:t>
      </w:r>
      <w:r w:rsidR="00D5406D">
        <w:t xml:space="preserve">не менее </w:t>
      </w:r>
      <w:r w:rsidR="00893731" w:rsidRPr="00BC7F46">
        <w:t>4 ГБ</w:t>
      </w:r>
      <w:r w:rsidRPr="00A76041">
        <w:t>;</w:t>
      </w:r>
    </w:p>
    <w:p w14:paraId="7C3C87D8" w14:textId="246F1852" w:rsidR="00893731" w:rsidRPr="00BC7F46" w:rsidRDefault="00A76041" w:rsidP="00A76041">
      <w:pPr>
        <w:pStyle w:val="a0"/>
      </w:pPr>
      <w:r>
        <w:lastRenderedPageBreak/>
        <w:t>г</w:t>
      </w:r>
      <w:r w:rsidR="00893731" w:rsidRPr="00BC7F46">
        <w:t>рафическая карта</w:t>
      </w:r>
      <w:r w:rsidR="00CE2569">
        <w:t xml:space="preserve"> с поддержкой </w:t>
      </w:r>
      <w:r w:rsidR="00893731" w:rsidRPr="00BC7F46">
        <w:t>OpenGL 2.0 и выше</w:t>
      </w:r>
      <w:r w:rsidRPr="00A76041">
        <w:t>;</w:t>
      </w:r>
    </w:p>
    <w:p w14:paraId="16C9E99E" w14:textId="799D7E55" w:rsidR="00893731" w:rsidRDefault="00A76041" w:rsidP="002A78FE">
      <w:pPr>
        <w:pStyle w:val="a0"/>
      </w:pPr>
      <w:r>
        <w:t>х</w:t>
      </w:r>
      <w:r w:rsidR="00893731" w:rsidRPr="00BC7F46">
        <w:t>ранилище: 500 МБ свободного места для установки Python и библиотек</w:t>
      </w:r>
      <w:r w:rsidRPr="00A76041">
        <w:t>;</w:t>
      </w:r>
    </w:p>
    <w:p w14:paraId="10C620D8" w14:textId="7FD9F848" w:rsidR="00D5406D" w:rsidRPr="00BC7F46" w:rsidRDefault="00A76041" w:rsidP="00A76041">
      <w:pPr>
        <w:pStyle w:val="a0"/>
      </w:pPr>
      <w:r>
        <w:t>м</w:t>
      </w:r>
      <w:r w:rsidR="00D5406D">
        <w:t>онитор, клавиатура, мышь</w:t>
      </w:r>
      <w:r>
        <w:rPr>
          <w:lang w:val="en-US"/>
        </w:rPr>
        <w:t>.</w:t>
      </w:r>
      <w:r w:rsidR="00D5406D">
        <w:t xml:space="preserve"> </w:t>
      </w:r>
    </w:p>
    <w:p w14:paraId="48FA2DD2" w14:textId="66875228" w:rsidR="009730DA" w:rsidRDefault="00645BED" w:rsidP="002F0A50">
      <w:pPr>
        <w:pStyle w:val="2"/>
        <w:spacing w:after="240"/>
        <w:ind w:left="0" w:firstLine="851"/>
      </w:pPr>
      <w:bookmarkStart w:id="27" w:name="_Toc197438565"/>
      <w:r>
        <w:t>Требования к надежности</w:t>
      </w:r>
      <w:bookmarkEnd w:id="27"/>
    </w:p>
    <w:p w14:paraId="06A8C947" w14:textId="77777777" w:rsidR="00166ECA" w:rsidRPr="00166ECA" w:rsidRDefault="00166ECA" w:rsidP="00B56304">
      <w:r w:rsidRPr="00166ECA">
        <w:t>Для обеспечения стабильной и надежной работы программы необходимо выполнить комплекс организационных и технических мероприятий. Примерный перечень таких мер представлен ниже:</w:t>
      </w:r>
    </w:p>
    <w:p w14:paraId="143E5F32" w14:textId="5960B4E3" w:rsidR="00166ECA" w:rsidRPr="00203996" w:rsidRDefault="00203996" w:rsidP="00166ECA">
      <w:pPr>
        <w:pStyle w:val="a0"/>
      </w:pPr>
      <w:r w:rsidRPr="00203996">
        <w:t>организацией бесперебойного питания технических средств</w:t>
      </w:r>
      <w:r w:rsidR="00166ECA" w:rsidRPr="00166ECA">
        <w:t>;</w:t>
      </w:r>
    </w:p>
    <w:p w14:paraId="6E348478" w14:textId="57076DAC" w:rsidR="00203996" w:rsidRPr="00166ECA" w:rsidRDefault="00203996" w:rsidP="00166ECA">
      <w:pPr>
        <w:pStyle w:val="a0"/>
      </w:pPr>
      <w:r w:rsidRPr="00203996">
        <w:t>осуществлением контроля входных данных</w:t>
      </w:r>
      <w:r>
        <w:rPr>
          <w:lang w:val="en-US"/>
        </w:rPr>
        <w:t>;</w:t>
      </w:r>
    </w:p>
    <w:p w14:paraId="3CFA28DB" w14:textId="1BB20A97" w:rsidR="00166ECA" w:rsidRPr="00166ECA" w:rsidRDefault="00166ECA" w:rsidP="00166ECA">
      <w:pPr>
        <w:pStyle w:val="a0"/>
      </w:pPr>
      <w:r w:rsidRPr="00166ECA">
        <w:t>регулярным выполнением рекомендаций Министерства труда и социального развития РФ, изложенных в Постановлении от 23 июля 1998 г. «Об утверждении</w:t>
      </w:r>
      <w:r w:rsidRPr="00166ECA">
        <w:rPr>
          <w:b/>
          <w:bCs/>
        </w:rPr>
        <w:t xml:space="preserve"> </w:t>
      </w:r>
      <w:r w:rsidRPr="00166ECA">
        <w:t>межотраслевых типовых норм времени на работы по сервисному обслуживанию</w:t>
      </w:r>
      <w:r w:rsidRPr="00166ECA">
        <w:rPr>
          <w:b/>
          <w:bCs/>
        </w:rPr>
        <w:t xml:space="preserve"> </w:t>
      </w:r>
      <w:r w:rsidRPr="00166ECA">
        <w:t>ПЭВМ и оргтехники и сопровождению программных средств»;</w:t>
      </w:r>
    </w:p>
    <w:p w14:paraId="551284DC" w14:textId="77777777" w:rsidR="00166ECA" w:rsidRDefault="00166ECA" w:rsidP="00166ECA">
      <w:pPr>
        <w:pStyle w:val="a0"/>
        <w:rPr>
          <w:b/>
          <w:bCs/>
        </w:rPr>
      </w:pPr>
      <w:r w:rsidRPr="00166ECA">
        <w:t>регулярным выполнением требований ГОСТ 51188–98. Защита информации. Испытания программных средств на наличие компьютерных вирусов.</w:t>
      </w:r>
    </w:p>
    <w:p w14:paraId="7F640B47" w14:textId="1C431893" w:rsidR="00645BED" w:rsidRDefault="00645BED" w:rsidP="002F0A50">
      <w:pPr>
        <w:pStyle w:val="2"/>
        <w:ind w:left="0" w:firstLine="851"/>
      </w:pPr>
      <w:bookmarkStart w:id="28" w:name="_Toc197438566"/>
      <w:r>
        <w:t>Требования к безопасности</w:t>
      </w:r>
      <w:bookmarkEnd w:id="28"/>
    </w:p>
    <w:p w14:paraId="2D0395EC" w14:textId="11D20ACB" w:rsidR="005F6758" w:rsidRPr="00130660" w:rsidRDefault="00B62D5F" w:rsidP="00B62D5F">
      <w:r>
        <w:t xml:space="preserve">Программное обеспечение не должно </w:t>
      </w:r>
      <w:r w:rsidR="00535296" w:rsidRPr="00535296">
        <w:t>собирать, хранить или передавать личные данные пользователей без их согласия</w:t>
      </w:r>
      <w:r w:rsidR="008A51D5" w:rsidRPr="008A51D5">
        <w:t>.</w:t>
      </w:r>
    </w:p>
    <w:p w14:paraId="32C4A45D" w14:textId="5087BD75" w:rsidR="007A3137" w:rsidRDefault="007A3137" w:rsidP="002F0A50">
      <w:pPr>
        <w:pStyle w:val="2"/>
        <w:ind w:left="0" w:firstLine="851"/>
      </w:pPr>
      <w:bookmarkStart w:id="29" w:name="_Toc197438567"/>
      <w:r>
        <w:t>Требования к патентной чистоте</w:t>
      </w:r>
      <w:bookmarkEnd w:id="29"/>
    </w:p>
    <w:p w14:paraId="221D64DE" w14:textId="77777777" w:rsidR="002A3846" w:rsidRPr="00664D59" w:rsidRDefault="002A3846" w:rsidP="002A3846">
      <w:r w:rsidRPr="00664D59">
        <w:t xml:space="preserve">При разработке </w:t>
      </w:r>
      <w:r>
        <w:t xml:space="preserve">программного обеспечения </w:t>
      </w:r>
      <w:r w:rsidRPr="00664D59">
        <w:t>должны использоваться только такие объекты интеллектуальной собственности, права на которые приобретены (получены) и используются без нарушений прав на интеллектуальную собственность третьих лиц. Это требование должно обеспечивать соблюдение авторских, смежных, патентных и иных прав.</w:t>
      </w:r>
    </w:p>
    <w:p w14:paraId="3BF80742" w14:textId="49F236CA" w:rsidR="003A546E" w:rsidRDefault="003A546E" w:rsidP="002F0A50">
      <w:pPr>
        <w:pStyle w:val="2"/>
        <w:ind w:left="0" w:firstLine="851"/>
      </w:pPr>
      <w:bookmarkStart w:id="30" w:name="_Toc197438568"/>
      <w:r>
        <w:t>Требования к перспективам развития</w:t>
      </w:r>
      <w:bookmarkEnd w:id="30"/>
    </w:p>
    <w:p w14:paraId="6C2CBA72" w14:textId="58F4E534" w:rsidR="0025411D" w:rsidRDefault="00BC5985" w:rsidP="00360F39">
      <w:r>
        <w:t xml:space="preserve">В </w:t>
      </w:r>
      <w:r w:rsidRPr="00BC5985">
        <w:t>настоящем д</w:t>
      </w:r>
      <w:r>
        <w:t xml:space="preserve">окументе </w:t>
      </w:r>
      <w:r w:rsidRPr="00BC5985">
        <w:t>предъявляются следующие требования к перспективам развития:</w:t>
      </w:r>
    </w:p>
    <w:p w14:paraId="4609E670" w14:textId="56FA4059" w:rsidR="00134F03" w:rsidRDefault="002A3846" w:rsidP="00134F03">
      <w:pPr>
        <w:pStyle w:val="a0"/>
      </w:pPr>
      <w:r>
        <w:t>и</w:t>
      </w:r>
      <w:r w:rsidR="00134F03" w:rsidRPr="00134F03">
        <w:t>нтеграция с AI: Разработка и внедрение интеллектуального помощника для автоматизации управления задачами, который будет использовать машинное обучение для оптимизации приоритезации задач</w:t>
      </w:r>
      <w:r w:rsidRPr="002A3846">
        <w:t>;</w:t>
      </w:r>
    </w:p>
    <w:p w14:paraId="7ECC4AE0" w14:textId="79796C09" w:rsidR="00134F03" w:rsidRDefault="002A3846" w:rsidP="00134F03">
      <w:pPr>
        <w:pStyle w:val="a0"/>
      </w:pPr>
      <w:proofErr w:type="spellStart"/>
      <w:r>
        <w:lastRenderedPageBreak/>
        <w:t>м</w:t>
      </w:r>
      <w:r w:rsidR="00134F03" w:rsidRPr="00134F03">
        <w:t>ультиплатформенность</w:t>
      </w:r>
      <w:proofErr w:type="spellEnd"/>
      <w:r w:rsidR="00134F03" w:rsidRPr="00134F03">
        <w:t xml:space="preserve">: Создание </w:t>
      </w:r>
      <w:proofErr w:type="gramStart"/>
      <w:r w:rsidR="00134F03" w:rsidRPr="00134F03">
        <w:t>кросс-платформенных</w:t>
      </w:r>
      <w:proofErr w:type="gramEnd"/>
      <w:r w:rsidR="00134F03" w:rsidRPr="00134F03">
        <w:t xml:space="preserve"> приложений, включая веб-версию, мобильные приложения на </w:t>
      </w:r>
      <w:proofErr w:type="spellStart"/>
      <w:r w:rsidR="00134F03" w:rsidRPr="00134F03">
        <w:t>iOS</w:t>
      </w:r>
      <w:proofErr w:type="spellEnd"/>
      <w:r w:rsidR="00134F03" w:rsidRPr="00134F03">
        <w:t xml:space="preserve"> и </w:t>
      </w:r>
      <w:proofErr w:type="spellStart"/>
      <w:r w:rsidR="00134F03" w:rsidRPr="00134F03">
        <w:t>Android</w:t>
      </w:r>
      <w:proofErr w:type="spellEnd"/>
      <w:r w:rsidR="00134F03" w:rsidRPr="00134F03">
        <w:t>, а также расширения для браузеров</w:t>
      </w:r>
      <w:r w:rsidRPr="002A3846">
        <w:t>;</w:t>
      </w:r>
    </w:p>
    <w:p w14:paraId="7B026CE8" w14:textId="2807C704" w:rsidR="00134F03" w:rsidRPr="0025411D" w:rsidRDefault="002A3846" w:rsidP="00866398">
      <w:pPr>
        <w:pStyle w:val="a0"/>
      </w:pPr>
      <w:r>
        <w:t>р</w:t>
      </w:r>
      <w:r w:rsidR="00134F03" w:rsidRPr="00134F03">
        <w:t>асширенные возможности совместной работы: Внедрение возможностей для реального времени совместного редактирования задач и комментариев, а также возможности назначения задач командам.</w:t>
      </w:r>
    </w:p>
    <w:p w14:paraId="7B2062F0" w14:textId="4D00E4A3" w:rsidR="00127A5A" w:rsidRDefault="00127A5A" w:rsidP="002F0A50">
      <w:pPr>
        <w:pStyle w:val="1"/>
        <w:ind w:left="0" w:firstLine="851"/>
      </w:pPr>
      <w:bookmarkStart w:id="31" w:name="_Toc197438569"/>
      <w:r>
        <w:lastRenderedPageBreak/>
        <w:t>Состав и содержание работ</w:t>
      </w:r>
      <w:bookmarkEnd w:id="31"/>
    </w:p>
    <w:p w14:paraId="71FFD216" w14:textId="77777777" w:rsidR="0001614D" w:rsidRPr="00953E4B" w:rsidRDefault="0001614D" w:rsidP="0001614D">
      <w:r>
        <w:t>Состав и содержание работ представлены в таблице 1.</w:t>
      </w:r>
    </w:p>
    <w:p w14:paraId="6C5784EB" w14:textId="69D0D577" w:rsidR="004310A7" w:rsidRPr="00826CB8" w:rsidRDefault="004310A7" w:rsidP="004310A7">
      <w:pPr>
        <w:pStyle w:val="vgutTableName"/>
      </w:pPr>
      <w:r>
        <w:t>Таблица 1 – Состав и содержание работ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89"/>
        <w:gridCol w:w="2131"/>
        <w:gridCol w:w="1900"/>
        <w:gridCol w:w="2131"/>
        <w:gridCol w:w="2277"/>
      </w:tblGrid>
      <w:tr w:rsidR="004310A7" w14:paraId="3A5ED966" w14:textId="77777777" w:rsidTr="00902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9" w:type="dxa"/>
          </w:tcPr>
          <w:p w14:paraId="749319AA" w14:textId="77777777" w:rsidR="004310A7" w:rsidRPr="0042075E" w:rsidRDefault="004310A7" w:rsidP="00992E7A">
            <w:pPr>
              <w:pStyle w:val="vgutTableText"/>
            </w:pPr>
            <w:r w:rsidRPr="0042075E">
              <w:t xml:space="preserve">№ </w:t>
            </w:r>
          </w:p>
        </w:tc>
        <w:tc>
          <w:tcPr>
            <w:tcW w:w="2131" w:type="dxa"/>
          </w:tcPr>
          <w:p w14:paraId="4A4C76FC" w14:textId="77777777" w:rsidR="004310A7" w:rsidRPr="0042075E" w:rsidRDefault="004310A7" w:rsidP="00992E7A">
            <w:pPr>
              <w:pStyle w:val="vgutTableText"/>
            </w:pPr>
            <w:r w:rsidRPr="0042075E">
              <w:t>Наименование работ</w:t>
            </w:r>
          </w:p>
        </w:tc>
        <w:tc>
          <w:tcPr>
            <w:tcW w:w="1900" w:type="dxa"/>
          </w:tcPr>
          <w:p w14:paraId="727D6E7F" w14:textId="77777777" w:rsidR="004310A7" w:rsidRPr="0042075E" w:rsidRDefault="004310A7" w:rsidP="00992E7A">
            <w:pPr>
              <w:pStyle w:val="vgutTableText"/>
            </w:pPr>
            <w:r w:rsidRPr="0042075E">
              <w:t>Срок</w:t>
            </w:r>
            <w:r>
              <w:t>и</w:t>
            </w:r>
            <w:r w:rsidRPr="0042075E">
              <w:t xml:space="preserve"> выполнения</w:t>
            </w:r>
          </w:p>
        </w:tc>
        <w:tc>
          <w:tcPr>
            <w:tcW w:w="2131" w:type="dxa"/>
          </w:tcPr>
          <w:p w14:paraId="5104ECE1" w14:textId="77777777" w:rsidR="004310A7" w:rsidRPr="0042075E" w:rsidRDefault="004310A7" w:rsidP="00992E7A">
            <w:pPr>
              <w:pStyle w:val="vgutTableText"/>
            </w:pPr>
            <w:r w:rsidRPr="0042075E">
              <w:t>Задачи</w:t>
            </w:r>
          </w:p>
        </w:tc>
        <w:tc>
          <w:tcPr>
            <w:tcW w:w="2277" w:type="dxa"/>
          </w:tcPr>
          <w:p w14:paraId="45005F8F" w14:textId="77777777" w:rsidR="004310A7" w:rsidRPr="0042075E" w:rsidRDefault="004310A7" w:rsidP="00992E7A">
            <w:pPr>
              <w:pStyle w:val="vgutTableText"/>
            </w:pPr>
            <w:r w:rsidRPr="0042075E">
              <w:t>Результат</w:t>
            </w:r>
          </w:p>
        </w:tc>
      </w:tr>
      <w:tr w:rsidR="00902A8E" w14:paraId="7018E63B" w14:textId="77777777" w:rsidTr="00902A8E">
        <w:tc>
          <w:tcPr>
            <w:tcW w:w="1189" w:type="dxa"/>
          </w:tcPr>
          <w:p w14:paraId="5BBB22BD" w14:textId="06456B09" w:rsidR="00902A8E" w:rsidRPr="0042075E" w:rsidRDefault="00902A8E" w:rsidP="00902A8E">
            <w:pPr>
              <w:pStyle w:val="vgutTableText"/>
            </w:pPr>
            <w:r>
              <w:t>1</w:t>
            </w:r>
          </w:p>
        </w:tc>
        <w:tc>
          <w:tcPr>
            <w:tcW w:w="2131" w:type="dxa"/>
          </w:tcPr>
          <w:p w14:paraId="3530847A" w14:textId="21EE83D8" w:rsidR="00902A8E" w:rsidRPr="0042075E" w:rsidRDefault="00902A8E" w:rsidP="00902A8E">
            <w:pPr>
              <w:pStyle w:val="vgutTableText"/>
            </w:pPr>
            <w:r>
              <w:t>Разработка технического задания</w:t>
            </w:r>
          </w:p>
        </w:tc>
        <w:tc>
          <w:tcPr>
            <w:tcW w:w="1900" w:type="dxa"/>
          </w:tcPr>
          <w:p w14:paraId="215711AA" w14:textId="126ECC91" w:rsidR="00902A8E" w:rsidRPr="00CE2569" w:rsidRDefault="00902A8E" w:rsidP="00902A8E">
            <w:pPr>
              <w:pStyle w:val="vgutTableText"/>
              <w:rPr>
                <w:highlight w:val="yellow"/>
              </w:rPr>
            </w:pPr>
            <w:r w:rsidRPr="0042075E">
              <w:t xml:space="preserve">13.01.2025 – </w:t>
            </w:r>
            <w:r>
              <w:t>26</w:t>
            </w:r>
            <w:r w:rsidRPr="0042075E">
              <w:t>.0</w:t>
            </w:r>
            <w:r>
              <w:t>3</w:t>
            </w:r>
            <w:r w:rsidRPr="0042075E">
              <w:t>.2025</w:t>
            </w:r>
          </w:p>
        </w:tc>
        <w:tc>
          <w:tcPr>
            <w:tcW w:w="2131" w:type="dxa"/>
          </w:tcPr>
          <w:p w14:paraId="244D7C54" w14:textId="0CBDA7F9" w:rsidR="00902A8E" w:rsidRPr="0042075E" w:rsidRDefault="00902A8E" w:rsidP="00902A8E">
            <w:pPr>
              <w:pStyle w:val="vgutTableText"/>
            </w:pPr>
            <w:r>
              <w:t>Разработать техническое задание на разработку программного обеспечения.</w:t>
            </w:r>
          </w:p>
        </w:tc>
        <w:tc>
          <w:tcPr>
            <w:tcW w:w="2277" w:type="dxa"/>
          </w:tcPr>
          <w:p w14:paraId="4BA766A0" w14:textId="1A225A63" w:rsidR="00902A8E" w:rsidRPr="0042075E" w:rsidRDefault="00902A8E" w:rsidP="00902A8E">
            <w:pPr>
              <w:pStyle w:val="vgutTableText"/>
            </w:pPr>
            <w:r>
              <w:t>Техническое задание.</w:t>
            </w:r>
          </w:p>
        </w:tc>
      </w:tr>
      <w:tr w:rsidR="00902A8E" w14:paraId="77995417" w14:textId="77777777" w:rsidTr="00902A8E">
        <w:tc>
          <w:tcPr>
            <w:tcW w:w="1189" w:type="dxa"/>
          </w:tcPr>
          <w:p w14:paraId="63C6FFD6" w14:textId="51E3112B" w:rsidR="00902A8E" w:rsidRPr="0042075E" w:rsidRDefault="00902A8E" w:rsidP="00902A8E">
            <w:pPr>
              <w:pStyle w:val="vgutTableText"/>
            </w:pPr>
            <w:r>
              <w:t>2</w:t>
            </w:r>
          </w:p>
        </w:tc>
        <w:tc>
          <w:tcPr>
            <w:tcW w:w="2131" w:type="dxa"/>
          </w:tcPr>
          <w:p w14:paraId="64519027" w14:textId="77777777" w:rsidR="00902A8E" w:rsidRPr="0042075E" w:rsidRDefault="00902A8E" w:rsidP="00902A8E">
            <w:pPr>
              <w:pStyle w:val="vgutTableText"/>
            </w:pPr>
            <w:r w:rsidRPr="0042075E">
              <w:t>Анализ существующих аналогов</w:t>
            </w:r>
          </w:p>
        </w:tc>
        <w:tc>
          <w:tcPr>
            <w:tcW w:w="1900" w:type="dxa"/>
          </w:tcPr>
          <w:p w14:paraId="28141916" w14:textId="69D2C949" w:rsidR="00902A8E" w:rsidRPr="00CE2569" w:rsidRDefault="00902A8E" w:rsidP="00902A8E">
            <w:pPr>
              <w:pStyle w:val="vgutTableText"/>
              <w:rPr>
                <w:highlight w:val="yellow"/>
              </w:rPr>
            </w:pPr>
            <w:r w:rsidRPr="0042075E">
              <w:t>21.01.2025 – 27.01.2025</w:t>
            </w:r>
          </w:p>
        </w:tc>
        <w:tc>
          <w:tcPr>
            <w:tcW w:w="2131" w:type="dxa"/>
          </w:tcPr>
          <w:p w14:paraId="26133091" w14:textId="06CA248F" w:rsidR="00902A8E" w:rsidRPr="0042075E" w:rsidRDefault="00902A8E" w:rsidP="00902A8E">
            <w:pPr>
              <w:pStyle w:val="vgutTableText"/>
            </w:pPr>
            <w:r>
              <w:t>Подобрать аналоги, выделить для каждого преимущества и недостатки.</w:t>
            </w:r>
          </w:p>
        </w:tc>
        <w:tc>
          <w:tcPr>
            <w:tcW w:w="2277" w:type="dxa"/>
          </w:tcPr>
          <w:p w14:paraId="493B00C5" w14:textId="77777777" w:rsidR="00902A8E" w:rsidRPr="0042075E" w:rsidRDefault="00902A8E" w:rsidP="00902A8E">
            <w:pPr>
              <w:pStyle w:val="vgutTableText"/>
            </w:pPr>
            <w:r w:rsidRPr="0042075E">
              <w:t xml:space="preserve">Отчет с анализом аналогов, списком их преимуществ и недостатков. Вывод о том какой должен быть продукт в результате проектной деятельности. </w:t>
            </w:r>
          </w:p>
        </w:tc>
      </w:tr>
      <w:tr w:rsidR="004310A7" w14:paraId="55BD5972" w14:textId="77777777" w:rsidTr="00902A8E">
        <w:tc>
          <w:tcPr>
            <w:tcW w:w="1189" w:type="dxa"/>
          </w:tcPr>
          <w:p w14:paraId="503BDDFB" w14:textId="06F42E68" w:rsidR="004310A7" w:rsidRPr="0042075E" w:rsidRDefault="0019218D" w:rsidP="00992E7A">
            <w:pPr>
              <w:pStyle w:val="vgutTableText"/>
            </w:pPr>
            <w:r>
              <w:t>3</w:t>
            </w:r>
          </w:p>
        </w:tc>
        <w:tc>
          <w:tcPr>
            <w:tcW w:w="2131" w:type="dxa"/>
          </w:tcPr>
          <w:p w14:paraId="23BFC81E" w14:textId="43FDF8CE" w:rsidR="004310A7" w:rsidRPr="0042075E" w:rsidRDefault="004310A7" w:rsidP="00992E7A">
            <w:pPr>
              <w:pStyle w:val="vgutTableText"/>
            </w:pPr>
            <w:r w:rsidRPr="0042075E">
              <w:t xml:space="preserve">Проектирование архитектуры </w:t>
            </w:r>
            <w:r w:rsidR="002235E1">
              <w:t>программы</w:t>
            </w:r>
          </w:p>
        </w:tc>
        <w:tc>
          <w:tcPr>
            <w:tcW w:w="1900" w:type="dxa"/>
          </w:tcPr>
          <w:p w14:paraId="0F6CE9E3" w14:textId="20D66E13" w:rsidR="004310A7" w:rsidRPr="0042075E" w:rsidRDefault="004310A7" w:rsidP="00992E7A">
            <w:pPr>
              <w:pStyle w:val="vgutTableText"/>
            </w:pPr>
            <w:r w:rsidRPr="0042075E">
              <w:t xml:space="preserve">21.01.2025 – </w:t>
            </w:r>
            <w:r w:rsidR="00902A8E">
              <w:t>20</w:t>
            </w:r>
            <w:r w:rsidRPr="0042075E">
              <w:t>.0</w:t>
            </w:r>
            <w:r w:rsidR="00902A8E">
              <w:t>2</w:t>
            </w:r>
            <w:r w:rsidRPr="0042075E">
              <w:t>.2025</w:t>
            </w:r>
          </w:p>
        </w:tc>
        <w:tc>
          <w:tcPr>
            <w:tcW w:w="2131" w:type="dxa"/>
          </w:tcPr>
          <w:p w14:paraId="60556BC6" w14:textId="05EDC1AC" w:rsidR="004310A7" w:rsidRPr="0042075E" w:rsidRDefault="004310A7" w:rsidP="00992E7A">
            <w:pPr>
              <w:pStyle w:val="vgutTableText"/>
            </w:pPr>
            <w:r w:rsidRPr="0042075E">
              <w:t xml:space="preserve">Продумать архитектуру </w:t>
            </w:r>
            <w:r w:rsidR="002235E1">
              <w:t>программы</w:t>
            </w:r>
            <w:r>
              <w:t>, примерный макет пользовательского интерфейса, возможности, тип хранения данных о задачах.</w:t>
            </w:r>
          </w:p>
        </w:tc>
        <w:tc>
          <w:tcPr>
            <w:tcW w:w="2277" w:type="dxa"/>
          </w:tcPr>
          <w:p w14:paraId="4814819E" w14:textId="7E0F5190" w:rsidR="004310A7" w:rsidRPr="0042075E" w:rsidRDefault="004310A7" w:rsidP="00992E7A">
            <w:pPr>
              <w:pStyle w:val="vgutTableText"/>
            </w:pPr>
            <w:r w:rsidRPr="0042075E">
              <w:t xml:space="preserve">Понимание взаимодействия отдельно взятых элементов </w:t>
            </w:r>
            <w:r w:rsidR="00A10E70">
              <w:t>программы</w:t>
            </w:r>
            <w:r w:rsidR="00A10E70" w:rsidRPr="0042075E">
              <w:t xml:space="preserve"> </w:t>
            </w:r>
            <w:r w:rsidRPr="0042075E">
              <w:t>между собой.</w:t>
            </w:r>
          </w:p>
        </w:tc>
      </w:tr>
      <w:tr w:rsidR="004310A7" w14:paraId="60C84C1C" w14:textId="77777777" w:rsidTr="00902A8E">
        <w:tc>
          <w:tcPr>
            <w:tcW w:w="1189" w:type="dxa"/>
          </w:tcPr>
          <w:p w14:paraId="5C1D5C74" w14:textId="350C8DB4" w:rsidR="004310A7" w:rsidRPr="0042075E" w:rsidRDefault="0019218D" w:rsidP="00992E7A">
            <w:pPr>
              <w:pStyle w:val="vgutTableText"/>
            </w:pPr>
            <w:r>
              <w:t>4</w:t>
            </w:r>
          </w:p>
        </w:tc>
        <w:tc>
          <w:tcPr>
            <w:tcW w:w="2131" w:type="dxa"/>
          </w:tcPr>
          <w:p w14:paraId="6D70B983" w14:textId="77777777" w:rsidR="004310A7" w:rsidRPr="0042075E" w:rsidRDefault="004310A7" w:rsidP="00992E7A">
            <w:pPr>
              <w:pStyle w:val="vgutTableText"/>
            </w:pPr>
            <w:r w:rsidRPr="0042075E">
              <w:t>Создание макетов пользовательского интерфейса</w:t>
            </w:r>
          </w:p>
        </w:tc>
        <w:tc>
          <w:tcPr>
            <w:tcW w:w="1900" w:type="dxa"/>
          </w:tcPr>
          <w:p w14:paraId="1889BB99" w14:textId="0A56EBBD" w:rsidR="004310A7" w:rsidRPr="0042075E" w:rsidRDefault="004310A7" w:rsidP="00992E7A">
            <w:pPr>
              <w:pStyle w:val="vgutTableText"/>
            </w:pPr>
            <w:r w:rsidRPr="0042075E">
              <w:t>2</w:t>
            </w:r>
            <w:r w:rsidR="00902A8E">
              <w:t>0</w:t>
            </w:r>
            <w:r w:rsidRPr="0042075E">
              <w:t>.0</w:t>
            </w:r>
            <w:r w:rsidR="00902A8E">
              <w:t>2</w:t>
            </w:r>
            <w:r w:rsidRPr="0042075E">
              <w:t xml:space="preserve">.2025 – </w:t>
            </w:r>
            <w:r w:rsidR="00902A8E">
              <w:t>01</w:t>
            </w:r>
            <w:r>
              <w:t>.</w:t>
            </w:r>
            <w:r w:rsidRPr="0042075E">
              <w:t>0</w:t>
            </w:r>
            <w:r w:rsidR="00902A8E">
              <w:t>3</w:t>
            </w:r>
            <w:r w:rsidRPr="0042075E">
              <w:t>.2025</w:t>
            </w:r>
          </w:p>
        </w:tc>
        <w:tc>
          <w:tcPr>
            <w:tcW w:w="2131" w:type="dxa"/>
          </w:tcPr>
          <w:p w14:paraId="76EE8A5C" w14:textId="77777777" w:rsidR="004310A7" w:rsidRPr="0042075E" w:rsidRDefault="004310A7" w:rsidP="00992E7A">
            <w:pPr>
              <w:pStyle w:val="vgutTableText"/>
            </w:pPr>
            <w:r w:rsidRPr="0042075E">
              <w:t>Создать макеты пользовательского интерфейса в соответствии с требованиями ТЗ.</w:t>
            </w:r>
          </w:p>
        </w:tc>
        <w:tc>
          <w:tcPr>
            <w:tcW w:w="2277" w:type="dxa"/>
          </w:tcPr>
          <w:p w14:paraId="383EEAF3" w14:textId="7442280A" w:rsidR="004310A7" w:rsidRPr="004310A7" w:rsidRDefault="004310A7" w:rsidP="00992E7A">
            <w:pPr>
              <w:pStyle w:val="vgutTableText"/>
            </w:pPr>
            <w:r w:rsidRPr="0042075E">
              <w:t>Макеты интерфейса (</w:t>
            </w:r>
            <w:r>
              <w:t>главный экран</w:t>
            </w:r>
            <w:r w:rsidRPr="002E3BD3">
              <w:t>, вид задачи, создание/изменение задачи)</w:t>
            </w:r>
          </w:p>
        </w:tc>
      </w:tr>
      <w:tr w:rsidR="004310A7" w:rsidRPr="00B2460D" w14:paraId="27B89DD0" w14:textId="77777777" w:rsidTr="00902A8E">
        <w:tc>
          <w:tcPr>
            <w:tcW w:w="1189" w:type="dxa"/>
          </w:tcPr>
          <w:p w14:paraId="7F1CB438" w14:textId="7E57962C" w:rsidR="004310A7" w:rsidRPr="0042075E" w:rsidRDefault="0019218D" w:rsidP="00992E7A">
            <w:pPr>
              <w:pStyle w:val="vgutTableText"/>
            </w:pPr>
            <w:r>
              <w:t>5</w:t>
            </w:r>
          </w:p>
        </w:tc>
        <w:tc>
          <w:tcPr>
            <w:tcW w:w="2131" w:type="dxa"/>
          </w:tcPr>
          <w:p w14:paraId="0B3AD7AF" w14:textId="77777777" w:rsidR="004310A7" w:rsidRPr="0042075E" w:rsidRDefault="004310A7" w:rsidP="00992E7A">
            <w:pPr>
              <w:pStyle w:val="vgutTableText"/>
            </w:pPr>
            <w:r w:rsidRPr="0042075E">
              <w:t>Реализация базового функционала</w:t>
            </w:r>
          </w:p>
        </w:tc>
        <w:tc>
          <w:tcPr>
            <w:tcW w:w="1900" w:type="dxa"/>
          </w:tcPr>
          <w:p w14:paraId="6B711A7B" w14:textId="01F7B55F" w:rsidR="004310A7" w:rsidRPr="0042075E" w:rsidRDefault="00902A8E" w:rsidP="00992E7A">
            <w:pPr>
              <w:pStyle w:val="vgutTableText"/>
            </w:pPr>
            <w:r>
              <w:t>01</w:t>
            </w:r>
            <w:r w:rsidR="004310A7" w:rsidRPr="0042075E">
              <w:t>.0</w:t>
            </w:r>
            <w:r>
              <w:t>3</w:t>
            </w:r>
            <w:r w:rsidR="004310A7" w:rsidRPr="0042075E">
              <w:t xml:space="preserve">.2025 – </w:t>
            </w:r>
            <w:r w:rsidR="008819DE">
              <w:t>20</w:t>
            </w:r>
            <w:r w:rsidR="004310A7" w:rsidRPr="0042075E">
              <w:t>.0</w:t>
            </w:r>
            <w:r w:rsidR="004310A7">
              <w:t>3</w:t>
            </w:r>
            <w:r w:rsidR="004310A7" w:rsidRPr="0042075E">
              <w:t>.2025</w:t>
            </w:r>
          </w:p>
        </w:tc>
        <w:tc>
          <w:tcPr>
            <w:tcW w:w="2131" w:type="dxa"/>
          </w:tcPr>
          <w:p w14:paraId="6D11CC94" w14:textId="22D7A8F8" w:rsidR="004310A7" w:rsidRPr="0042075E" w:rsidRDefault="004310A7" w:rsidP="00992E7A">
            <w:pPr>
              <w:pStyle w:val="vgutTableText"/>
            </w:pPr>
            <w:r>
              <w:t>Реализовать базовый функционал управления задачами</w:t>
            </w:r>
          </w:p>
        </w:tc>
        <w:tc>
          <w:tcPr>
            <w:tcW w:w="2277" w:type="dxa"/>
          </w:tcPr>
          <w:p w14:paraId="5EE2392F" w14:textId="2412538B" w:rsidR="004310A7" w:rsidRPr="004310A7" w:rsidRDefault="004310A7" w:rsidP="00992E7A">
            <w:pPr>
              <w:pStyle w:val="vgutTableText"/>
            </w:pPr>
            <w:r w:rsidRPr="0042075E">
              <w:t xml:space="preserve">Рабочий прототип с базовым функционалом: </w:t>
            </w:r>
            <w:r>
              <w:t>отображение списка задач, импорт</w:t>
            </w:r>
            <w:r w:rsidRPr="004310A7">
              <w:t>/</w:t>
            </w:r>
            <w:r>
              <w:t>экспорт, добавление</w:t>
            </w:r>
          </w:p>
        </w:tc>
      </w:tr>
    </w:tbl>
    <w:p w14:paraId="4E7E57F1" w14:textId="77777777" w:rsidR="0057670E" w:rsidRDefault="0057670E"/>
    <w:p w14:paraId="1421B3CB" w14:textId="05305F0B" w:rsidR="0057670E" w:rsidRDefault="0057670E" w:rsidP="0057670E">
      <w:pPr>
        <w:pStyle w:val="vgutTableName"/>
      </w:pPr>
      <w:r>
        <w:lastRenderedPageBreak/>
        <w:t>Продолжение таблицы</w:t>
      </w:r>
      <w:r>
        <w:t xml:space="preserve">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89"/>
        <w:gridCol w:w="2131"/>
        <w:gridCol w:w="1900"/>
        <w:gridCol w:w="2131"/>
        <w:gridCol w:w="2277"/>
      </w:tblGrid>
      <w:tr w:rsidR="001A7EF7" w14:paraId="27DE9ED4" w14:textId="77777777" w:rsidTr="00902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9" w:type="dxa"/>
          </w:tcPr>
          <w:p w14:paraId="4A880975" w14:textId="0B163D10" w:rsidR="001A7EF7" w:rsidRDefault="001A7EF7" w:rsidP="001A7EF7">
            <w:pPr>
              <w:pStyle w:val="vgutTableText"/>
            </w:pPr>
            <w:r w:rsidRPr="0042075E">
              <w:t xml:space="preserve">№ </w:t>
            </w:r>
          </w:p>
        </w:tc>
        <w:tc>
          <w:tcPr>
            <w:tcW w:w="2131" w:type="dxa"/>
          </w:tcPr>
          <w:p w14:paraId="5FDFAA0A" w14:textId="6F313AA5" w:rsidR="001A7EF7" w:rsidRPr="0042075E" w:rsidRDefault="001A7EF7" w:rsidP="001A7EF7">
            <w:pPr>
              <w:pStyle w:val="vgutTableText"/>
            </w:pPr>
            <w:r w:rsidRPr="0042075E">
              <w:t>Наименование работ</w:t>
            </w:r>
          </w:p>
        </w:tc>
        <w:tc>
          <w:tcPr>
            <w:tcW w:w="1900" w:type="dxa"/>
          </w:tcPr>
          <w:p w14:paraId="228B27FD" w14:textId="4EA3AFBF" w:rsidR="001A7EF7" w:rsidRDefault="001A7EF7" w:rsidP="001A7EF7">
            <w:pPr>
              <w:pStyle w:val="vgutTableText"/>
            </w:pPr>
            <w:r w:rsidRPr="0042075E">
              <w:t>Срок</w:t>
            </w:r>
            <w:r>
              <w:t>и</w:t>
            </w:r>
            <w:r w:rsidRPr="0042075E">
              <w:t xml:space="preserve"> выполнения</w:t>
            </w:r>
          </w:p>
        </w:tc>
        <w:tc>
          <w:tcPr>
            <w:tcW w:w="2131" w:type="dxa"/>
          </w:tcPr>
          <w:p w14:paraId="4F89CD08" w14:textId="789A0A20" w:rsidR="001A7EF7" w:rsidRPr="008F2C0D" w:rsidRDefault="001A7EF7" w:rsidP="001A7EF7">
            <w:pPr>
              <w:pStyle w:val="vgutTableText"/>
            </w:pPr>
            <w:r w:rsidRPr="0042075E">
              <w:t>Задачи</w:t>
            </w:r>
          </w:p>
        </w:tc>
        <w:tc>
          <w:tcPr>
            <w:tcW w:w="2277" w:type="dxa"/>
          </w:tcPr>
          <w:p w14:paraId="748B879E" w14:textId="4883625D" w:rsidR="001A7EF7" w:rsidRDefault="001A7EF7" w:rsidP="001A7EF7">
            <w:pPr>
              <w:pStyle w:val="vgutTableText"/>
            </w:pPr>
            <w:r w:rsidRPr="0042075E">
              <w:t>Результат</w:t>
            </w:r>
          </w:p>
        </w:tc>
      </w:tr>
      <w:tr w:rsidR="001A7EF7" w14:paraId="7BFD8854" w14:textId="77777777" w:rsidTr="00902A8E">
        <w:tc>
          <w:tcPr>
            <w:tcW w:w="1189" w:type="dxa"/>
          </w:tcPr>
          <w:p w14:paraId="708AF0F4" w14:textId="213C3610" w:rsidR="001A7EF7" w:rsidRPr="0042075E" w:rsidRDefault="001A7EF7" w:rsidP="001A7EF7">
            <w:pPr>
              <w:pStyle w:val="vgutTableText"/>
            </w:pPr>
            <w:r>
              <w:t>6</w:t>
            </w:r>
          </w:p>
        </w:tc>
        <w:tc>
          <w:tcPr>
            <w:tcW w:w="2131" w:type="dxa"/>
          </w:tcPr>
          <w:p w14:paraId="1D4AA9EB" w14:textId="77777777" w:rsidR="001A7EF7" w:rsidRPr="0042075E" w:rsidRDefault="001A7EF7" w:rsidP="001A7EF7">
            <w:pPr>
              <w:pStyle w:val="vgutTableText"/>
            </w:pPr>
            <w:r w:rsidRPr="0042075E">
              <w:t>Реализация дополнительного функционала</w:t>
            </w:r>
          </w:p>
        </w:tc>
        <w:tc>
          <w:tcPr>
            <w:tcW w:w="1900" w:type="dxa"/>
          </w:tcPr>
          <w:p w14:paraId="546557CA" w14:textId="1AC98CF8" w:rsidR="001A7EF7" w:rsidRPr="0042075E" w:rsidRDefault="001A7EF7" w:rsidP="001A7EF7">
            <w:pPr>
              <w:pStyle w:val="vgutTableText"/>
            </w:pPr>
            <w:r>
              <w:t>20.03</w:t>
            </w:r>
            <w:r w:rsidRPr="0042075E">
              <w:t xml:space="preserve">.2025 – </w:t>
            </w:r>
            <w:r>
              <w:t>12</w:t>
            </w:r>
            <w:r w:rsidRPr="0042075E">
              <w:t>.0</w:t>
            </w:r>
            <w:r>
              <w:t>4</w:t>
            </w:r>
            <w:r w:rsidRPr="0042075E">
              <w:t>.2025</w:t>
            </w:r>
          </w:p>
        </w:tc>
        <w:tc>
          <w:tcPr>
            <w:tcW w:w="2131" w:type="dxa"/>
          </w:tcPr>
          <w:p w14:paraId="4EE5BBCB" w14:textId="2E635D22" w:rsidR="001A7EF7" w:rsidRPr="0042075E" w:rsidRDefault="001A7EF7" w:rsidP="001A7EF7">
            <w:pPr>
              <w:pStyle w:val="vgutTableText"/>
            </w:pPr>
            <w:r>
              <w:t>Реализовать дополнительный функционал</w:t>
            </w:r>
          </w:p>
        </w:tc>
        <w:tc>
          <w:tcPr>
            <w:tcW w:w="2277" w:type="dxa"/>
          </w:tcPr>
          <w:p w14:paraId="5E624BA9" w14:textId="37C58FE1" w:rsidR="001A7EF7" w:rsidRPr="0042075E" w:rsidRDefault="001A7EF7" w:rsidP="001A7EF7">
            <w:pPr>
              <w:pStyle w:val="vgutTableText"/>
            </w:pPr>
            <w:r>
              <w:t>Реализовать функционал редактирования и удаления задач</w:t>
            </w:r>
          </w:p>
        </w:tc>
      </w:tr>
      <w:tr w:rsidR="001A7EF7" w14:paraId="64530078" w14:textId="77777777" w:rsidTr="00902A8E">
        <w:tc>
          <w:tcPr>
            <w:tcW w:w="1189" w:type="dxa"/>
          </w:tcPr>
          <w:p w14:paraId="379408BF" w14:textId="3F551026" w:rsidR="001A7EF7" w:rsidRPr="0042075E" w:rsidRDefault="001A7EF7" w:rsidP="001A7EF7">
            <w:pPr>
              <w:pStyle w:val="vgutTableText"/>
            </w:pPr>
            <w:r>
              <w:t>7</w:t>
            </w:r>
          </w:p>
        </w:tc>
        <w:tc>
          <w:tcPr>
            <w:tcW w:w="2131" w:type="dxa"/>
          </w:tcPr>
          <w:p w14:paraId="4520547D" w14:textId="77777777" w:rsidR="001A7EF7" w:rsidRPr="0042075E" w:rsidRDefault="001A7EF7" w:rsidP="001A7EF7">
            <w:pPr>
              <w:pStyle w:val="vgutTableText"/>
            </w:pPr>
            <w:r w:rsidRPr="0042075E">
              <w:t>Тестирование и отладка</w:t>
            </w:r>
          </w:p>
        </w:tc>
        <w:tc>
          <w:tcPr>
            <w:tcW w:w="1900" w:type="dxa"/>
          </w:tcPr>
          <w:p w14:paraId="045615BB" w14:textId="17E07A48" w:rsidR="001A7EF7" w:rsidRPr="008819DE" w:rsidRDefault="001A7EF7" w:rsidP="001A7EF7">
            <w:pPr>
              <w:pStyle w:val="vgutTableText"/>
            </w:pPr>
            <w:r>
              <w:t>05</w:t>
            </w:r>
            <w:r w:rsidRPr="008819DE">
              <w:t xml:space="preserve">.04.2025 – </w:t>
            </w:r>
            <w:r>
              <w:t>10</w:t>
            </w:r>
            <w:r w:rsidRPr="008819DE">
              <w:t>.06.2025</w:t>
            </w:r>
          </w:p>
        </w:tc>
        <w:tc>
          <w:tcPr>
            <w:tcW w:w="2131" w:type="dxa"/>
          </w:tcPr>
          <w:p w14:paraId="758C63FF" w14:textId="290AAB7E" w:rsidR="001A7EF7" w:rsidRPr="0042075E" w:rsidRDefault="001A7EF7" w:rsidP="001A7EF7">
            <w:pPr>
              <w:pStyle w:val="vgutTableText"/>
            </w:pPr>
            <w:r w:rsidRPr="0042075E">
              <w:t>Провести тестирование</w:t>
            </w:r>
            <w:r>
              <w:t xml:space="preserve"> всего функционала</w:t>
            </w:r>
            <w:r w:rsidRPr="0042075E">
              <w:t>. Устранить выявленные ошибки</w:t>
            </w:r>
          </w:p>
        </w:tc>
        <w:tc>
          <w:tcPr>
            <w:tcW w:w="2277" w:type="dxa"/>
          </w:tcPr>
          <w:p w14:paraId="25E52F44" w14:textId="63638290" w:rsidR="001A7EF7" w:rsidRPr="0042075E" w:rsidRDefault="001A7EF7" w:rsidP="001A7EF7">
            <w:pPr>
              <w:pStyle w:val="vgutTableText"/>
            </w:pPr>
            <w:r w:rsidRPr="0042075E">
              <w:t xml:space="preserve">Стабильная версия </w:t>
            </w:r>
            <w:r>
              <w:t>программы</w:t>
            </w:r>
            <w:r w:rsidRPr="0042075E">
              <w:t>, прошедшая тестирование.</w:t>
            </w:r>
          </w:p>
        </w:tc>
      </w:tr>
      <w:tr w:rsidR="001A7EF7" w14:paraId="6B6673AC" w14:textId="77777777" w:rsidTr="00902A8E">
        <w:tc>
          <w:tcPr>
            <w:tcW w:w="1189" w:type="dxa"/>
          </w:tcPr>
          <w:p w14:paraId="45EA8843" w14:textId="54707B1B" w:rsidR="001A7EF7" w:rsidRDefault="001A7EF7" w:rsidP="001A7EF7">
            <w:pPr>
              <w:pStyle w:val="vgutTableText"/>
            </w:pPr>
            <w:r>
              <w:t>8</w:t>
            </w:r>
          </w:p>
        </w:tc>
        <w:tc>
          <w:tcPr>
            <w:tcW w:w="2131" w:type="dxa"/>
          </w:tcPr>
          <w:p w14:paraId="517A455C" w14:textId="397701F0" w:rsidR="001A7EF7" w:rsidRPr="0042075E" w:rsidRDefault="001A7EF7" w:rsidP="001A7EF7">
            <w:pPr>
              <w:pStyle w:val="vgutTableText"/>
            </w:pPr>
            <w:r w:rsidRPr="0042075E">
              <w:t>Подготовка технической документации</w:t>
            </w:r>
          </w:p>
        </w:tc>
        <w:tc>
          <w:tcPr>
            <w:tcW w:w="1900" w:type="dxa"/>
          </w:tcPr>
          <w:p w14:paraId="5AC3BE26" w14:textId="2592202B" w:rsidR="001A7EF7" w:rsidRDefault="001A7EF7" w:rsidP="001A7EF7">
            <w:pPr>
              <w:pStyle w:val="vgutTableText"/>
            </w:pPr>
            <w:r>
              <w:t>13</w:t>
            </w:r>
            <w:r w:rsidRPr="0042075E">
              <w:t>.0</w:t>
            </w:r>
            <w:r>
              <w:t>1</w:t>
            </w:r>
            <w:r w:rsidRPr="0042075E">
              <w:t>.2025 – 0</w:t>
            </w:r>
            <w:r>
              <w:t>6</w:t>
            </w:r>
            <w:r w:rsidRPr="0042075E">
              <w:t>.0</w:t>
            </w:r>
            <w:r>
              <w:t>6</w:t>
            </w:r>
            <w:r w:rsidRPr="0042075E">
              <w:t>.2025</w:t>
            </w:r>
          </w:p>
        </w:tc>
        <w:tc>
          <w:tcPr>
            <w:tcW w:w="2131" w:type="dxa"/>
          </w:tcPr>
          <w:p w14:paraId="2262AEF1" w14:textId="71E8CC23" w:rsidR="001A7EF7" w:rsidRPr="0042075E" w:rsidRDefault="001A7EF7" w:rsidP="001A7EF7">
            <w:pPr>
              <w:pStyle w:val="vgutTableText"/>
            </w:pPr>
            <w:r w:rsidRPr="0042075E">
              <w:t>Подготовить техническую документацию: пользовательское руководство</w:t>
            </w:r>
            <w:r>
              <w:t xml:space="preserve"> и</w:t>
            </w:r>
            <w:r w:rsidRPr="0042075E">
              <w:t xml:space="preserve"> методику испытаний.</w:t>
            </w:r>
          </w:p>
        </w:tc>
        <w:tc>
          <w:tcPr>
            <w:tcW w:w="2277" w:type="dxa"/>
          </w:tcPr>
          <w:p w14:paraId="3EDE260C" w14:textId="0AEC559A" w:rsidR="001A7EF7" w:rsidRPr="0042075E" w:rsidRDefault="001A7EF7" w:rsidP="001A7EF7">
            <w:pPr>
              <w:pStyle w:val="vgutTableText"/>
            </w:pPr>
            <w:r w:rsidRPr="0042075E">
              <w:t>Полный комплект технической документации.</w:t>
            </w:r>
          </w:p>
        </w:tc>
      </w:tr>
      <w:tr w:rsidR="001A7EF7" w14:paraId="5B5C8C87" w14:textId="77777777" w:rsidTr="00902A8E">
        <w:tc>
          <w:tcPr>
            <w:tcW w:w="1189" w:type="dxa"/>
          </w:tcPr>
          <w:p w14:paraId="5046B266" w14:textId="0887F96D" w:rsidR="001A7EF7" w:rsidRPr="00B831B3" w:rsidRDefault="001A7EF7" w:rsidP="001A7EF7">
            <w:pPr>
              <w:pStyle w:val="vgutTableTex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31" w:type="dxa"/>
          </w:tcPr>
          <w:p w14:paraId="4336D7D5" w14:textId="2E64EDFA" w:rsidR="001A7EF7" w:rsidRPr="00B831B3" w:rsidRDefault="001A7EF7" w:rsidP="001A7EF7">
            <w:pPr>
              <w:pStyle w:val="vgutTableText"/>
            </w:pPr>
            <w:r>
              <w:t>Приёмо-сдаточные процедуры</w:t>
            </w:r>
          </w:p>
        </w:tc>
        <w:tc>
          <w:tcPr>
            <w:tcW w:w="1900" w:type="dxa"/>
          </w:tcPr>
          <w:p w14:paraId="2A02EBFC" w14:textId="294BB2EB" w:rsidR="001A7EF7" w:rsidRPr="008819DE" w:rsidRDefault="001A7EF7" w:rsidP="001A7EF7">
            <w:pPr>
              <w:pStyle w:val="vgutTableText"/>
            </w:pPr>
            <w:r>
              <w:t>10.06.2025 – 20.06.2025</w:t>
            </w:r>
          </w:p>
        </w:tc>
        <w:tc>
          <w:tcPr>
            <w:tcW w:w="2131" w:type="dxa"/>
          </w:tcPr>
          <w:p w14:paraId="4D23E1B6" w14:textId="033D48C3" w:rsidR="001A7EF7" w:rsidRPr="0042075E" w:rsidRDefault="001A7EF7" w:rsidP="001A7EF7">
            <w:pPr>
              <w:pStyle w:val="vgutTableText"/>
            </w:pPr>
            <w:r>
              <w:t>Сдача результата работы приёмочной комиссии</w:t>
            </w:r>
          </w:p>
        </w:tc>
        <w:tc>
          <w:tcPr>
            <w:tcW w:w="2277" w:type="dxa"/>
          </w:tcPr>
          <w:p w14:paraId="7496E1AC" w14:textId="008E03E0" w:rsidR="001A7EF7" w:rsidRPr="0042075E" w:rsidRDefault="001A7EF7" w:rsidP="001A7EF7">
            <w:pPr>
              <w:pStyle w:val="vgutTableText"/>
            </w:pPr>
            <w:r>
              <w:t>Итоговая оценка</w:t>
            </w:r>
          </w:p>
        </w:tc>
      </w:tr>
    </w:tbl>
    <w:p w14:paraId="5F45E158" w14:textId="77777777" w:rsidR="004310A7" w:rsidRDefault="004310A7" w:rsidP="004310A7"/>
    <w:p w14:paraId="134F82BF" w14:textId="77777777" w:rsidR="004310A7" w:rsidRPr="004310A7" w:rsidRDefault="004310A7" w:rsidP="004310A7">
      <w:pPr>
        <w:ind w:firstLine="0"/>
      </w:pPr>
    </w:p>
    <w:p w14:paraId="7E2B9E48" w14:textId="328DAB8B" w:rsidR="008F6FA6" w:rsidRDefault="008F6FA6" w:rsidP="002F0A50">
      <w:pPr>
        <w:pStyle w:val="1"/>
        <w:ind w:left="0" w:firstLine="851"/>
      </w:pPr>
      <w:bookmarkStart w:id="32" w:name="_Toc197438570"/>
      <w:r>
        <w:lastRenderedPageBreak/>
        <w:t>Требования к документированию</w:t>
      </w:r>
      <w:bookmarkEnd w:id="2"/>
      <w:bookmarkEnd w:id="3"/>
      <w:bookmarkEnd w:id="32"/>
    </w:p>
    <w:p w14:paraId="74256169" w14:textId="77777777" w:rsidR="00EA04AB" w:rsidRDefault="00EA04AB" w:rsidP="00EA04AB">
      <w:bookmarkStart w:id="33" w:name="_Hlk192586086"/>
      <w:r>
        <w:t>Состав программной документации должен включать в себя:</w:t>
      </w:r>
    </w:p>
    <w:p w14:paraId="5916E1F8" w14:textId="4CF7D8DD" w:rsidR="00EA04AB" w:rsidRDefault="00475177" w:rsidP="00EA04AB">
      <w:pPr>
        <w:pStyle w:val="a0"/>
      </w:pPr>
      <w:r>
        <w:t>т</w:t>
      </w:r>
      <w:r w:rsidR="00EA04AB">
        <w:t>ехническое задание, включающее требования к разработке проекта, его цель, задачи, сведения об исполнителях и заказчиках, сроки выполнения и назначение. В документе должно быть описано предметное содержание проекта, приведены основные термины и определения, а также указаны требования к результатам работы, порядку их сдачи и приема</w:t>
      </w:r>
      <w:r w:rsidRPr="00475177">
        <w:t>;</w:t>
      </w:r>
    </w:p>
    <w:p w14:paraId="5DE7C56D" w14:textId="7EDEBED7" w:rsidR="00EA04AB" w:rsidRDefault="00475177" w:rsidP="00EA04AB">
      <w:pPr>
        <w:pStyle w:val="a0"/>
      </w:pPr>
      <w:r>
        <w:t>р</w:t>
      </w:r>
      <w:r w:rsidR="00EA04AB">
        <w:t>уководство пользователя, в котором представлены описание функциональных возможностей программы</w:t>
      </w:r>
      <w:r w:rsidRPr="00475177">
        <w:t>;</w:t>
      </w:r>
    </w:p>
    <w:p w14:paraId="1F8DDABD" w14:textId="7E111B75" w:rsidR="00EA04AB" w:rsidRDefault="00475177" w:rsidP="00EA04AB">
      <w:pPr>
        <w:pStyle w:val="a0"/>
      </w:pPr>
      <w:r>
        <w:t>о</w:t>
      </w:r>
      <w:r w:rsidR="00EA04AB">
        <w:t>тчет по УП (ПЗ), содержащий сведения о проделанных работах в ходе разработки</w:t>
      </w:r>
      <w:r w:rsidRPr="00475177">
        <w:t>;</w:t>
      </w:r>
    </w:p>
    <w:p w14:paraId="200D4CF8" w14:textId="408FD81F" w:rsidR="00EA04AB" w:rsidRDefault="00475177" w:rsidP="00EA04AB">
      <w:pPr>
        <w:pStyle w:val="a0"/>
      </w:pPr>
      <w:r>
        <w:t>п</w:t>
      </w:r>
      <w:r w:rsidR="00EA04AB">
        <w:t>рограмма и методика испытаний, предназначенная для проверки корректности выполнения программных функций, а также соответствия заявленным требованиям ТЗ.</w:t>
      </w:r>
    </w:p>
    <w:p w14:paraId="394E846F" w14:textId="77777777" w:rsidR="00EA04AB" w:rsidRDefault="00EA04AB" w:rsidP="00475177">
      <w:pPr>
        <w:pStyle w:val="a0"/>
        <w:numPr>
          <w:ilvl w:val="0"/>
          <w:numId w:val="0"/>
        </w:numPr>
        <w:ind w:left="851"/>
      </w:pPr>
      <w:r>
        <w:t>Все вышеперечисленные документы должны быть написаны с учетом требований:</w:t>
      </w:r>
    </w:p>
    <w:p w14:paraId="143B74F6" w14:textId="2AE12268" w:rsidR="00EA04AB" w:rsidRDefault="00EA04AB" w:rsidP="00EA04AB">
      <w:pPr>
        <w:pStyle w:val="a0"/>
      </w:pPr>
      <w:r>
        <w:t xml:space="preserve">СТП </w:t>
      </w:r>
      <w:proofErr w:type="spellStart"/>
      <w:r>
        <w:t>ВятГУ</w:t>
      </w:r>
      <w:proofErr w:type="spellEnd"/>
      <w:r>
        <w:t xml:space="preserve"> 101-2004;</w:t>
      </w:r>
    </w:p>
    <w:p w14:paraId="4802C4A7" w14:textId="4F574714" w:rsidR="00EA04AB" w:rsidRDefault="00EA04AB" w:rsidP="00EA04AB">
      <w:pPr>
        <w:pStyle w:val="a0"/>
      </w:pPr>
      <w:r>
        <w:t>ГОСТ 34.602−2020;</w:t>
      </w:r>
    </w:p>
    <w:p w14:paraId="2D3F18DB" w14:textId="3EA9BEE9" w:rsidR="00EA04AB" w:rsidRDefault="00EA04AB" w:rsidP="00EA04AB">
      <w:pPr>
        <w:pStyle w:val="a0"/>
      </w:pPr>
      <w:r>
        <w:t>ГОСТ 7.32-2017;</w:t>
      </w:r>
    </w:p>
    <w:p w14:paraId="68A94965" w14:textId="0807448A" w:rsidR="00EA04AB" w:rsidRDefault="00EA04AB" w:rsidP="00EA04AB">
      <w:pPr>
        <w:pStyle w:val="a0"/>
      </w:pPr>
      <w:r>
        <w:t>ГОСТ Р 59795-2021;</w:t>
      </w:r>
    </w:p>
    <w:p w14:paraId="7FFAB86D" w14:textId="35C84996" w:rsidR="00AB6C3D" w:rsidRDefault="00EA04AB" w:rsidP="00EA04AB">
      <w:pPr>
        <w:pStyle w:val="a0"/>
      </w:pPr>
      <w:r>
        <w:t>ГОСТ Р 59792-2021.</w:t>
      </w:r>
      <w:bookmarkEnd w:id="33"/>
    </w:p>
    <w:p w14:paraId="5FBBD788" w14:textId="77777777" w:rsidR="00AB6C3D" w:rsidRDefault="00AB6C3D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798FA118" w14:textId="64BF54AA" w:rsidR="00F14B34" w:rsidRDefault="00F14B34" w:rsidP="002F0A50">
      <w:pPr>
        <w:pStyle w:val="1"/>
        <w:ind w:left="0" w:firstLine="851"/>
      </w:pPr>
      <w:bookmarkStart w:id="34" w:name="_Toc194696486"/>
      <w:bookmarkStart w:id="35" w:name="_Toc197438571"/>
      <w:r w:rsidRPr="00755F87">
        <w:lastRenderedPageBreak/>
        <w:t>Порядок контроля и приемки системы</w:t>
      </w:r>
      <w:bookmarkEnd w:id="34"/>
      <w:bookmarkEnd w:id="35"/>
    </w:p>
    <w:p w14:paraId="16240C42" w14:textId="77777777" w:rsidR="00F14B34" w:rsidRDefault="00F14B34" w:rsidP="00F14B34">
      <w:r>
        <w:t xml:space="preserve">Приемо-сдаточные работы должны проводиться на территории объекта </w:t>
      </w:r>
      <w:r w:rsidRPr="00353D36">
        <w:t xml:space="preserve">ФГБОУ ВО «Вятский государственный университет» (Колледж </w:t>
      </w:r>
      <w:proofErr w:type="spellStart"/>
      <w:r w:rsidRPr="00353D36">
        <w:t>ВятГУ</w:t>
      </w:r>
      <w:proofErr w:type="spellEnd"/>
      <w:r w:rsidRPr="00353D36">
        <w:t>)</w:t>
      </w:r>
      <w:r>
        <w:t xml:space="preserve">, расположенного по адресу г. Киров, ул. Карла Маркса д. 77. </w:t>
      </w:r>
    </w:p>
    <w:p w14:paraId="1FE3C596" w14:textId="77777777" w:rsidR="00B83F9C" w:rsidRPr="00281266" w:rsidRDefault="00F14B34" w:rsidP="00F14B34">
      <w:r>
        <w:t xml:space="preserve">Приемо-сдаточные работы должны проходить в присутствии Приемо-сдаточной комиссии в составе: </w:t>
      </w:r>
    </w:p>
    <w:p w14:paraId="5E4CC141" w14:textId="08FE53DC" w:rsidR="00B83F9C" w:rsidRPr="00B83F9C" w:rsidRDefault="00F14B34" w:rsidP="00B83F9C">
      <w:pPr>
        <w:pStyle w:val="a0"/>
      </w:pPr>
      <w:r w:rsidRPr="00B83F9C">
        <w:t>Чистяков Геннадий Андреевич – руководитель образовательной программы 09.02.07 Информационные системы и программирование</w:t>
      </w:r>
      <w:r w:rsidR="00B83F9C" w:rsidRPr="00B83F9C">
        <w:t>;</w:t>
      </w:r>
    </w:p>
    <w:p w14:paraId="437A3837" w14:textId="77777777" w:rsidR="002F0A50" w:rsidRDefault="00F14B34" w:rsidP="00B83F9C">
      <w:pPr>
        <w:pStyle w:val="a0"/>
      </w:pPr>
      <w:proofErr w:type="spellStart"/>
      <w:r w:rsidRPr="00B83F9C">
        <w:t>Ржаникова</w:t>
      </w:r>
      <w:proofErr w:type="spellEnd"/>
      <w:r w:rsidRPr="00B83F9C">
        <w:t xml:space="preserve"> Елена Дмитриевна – руководитель по разработке технического задания, </w:t>
      </w:r>
    </w:p>
    <w:p w14:paraId="29535F16" w14:textId="4F246D19" w:rsidR="00B83F9C" w:rsidRPr="00B83F9C" w:rsidRDefault="00F14B34" w:rsidP="00B83F9C">
      <w:pPr>
        <w:pStyle w:val="a0"/>
      </w:pPr>
      <w:r w:rsidRPr="00B83F9C">
        <w:t>Жукова Мария Николаевна – руководитель учебной практики</w:t>
      </w:r>
      <w:r w:rsidR="00B83F9C" w:rsidRPr="00B83F9C">
        <w:t>;</w:t>
      </w:r>
    </w:p>
    <w:p w14:paraId="33CADFF4" w14:textId="551BA7CA" w:rsidR="00B83F9C" w:rsidRPr="00B83F9C" w:rsidRDefault="00F14B34" w:rsidP="00B83F9C">
      <w:pPr>
        <w:pStyle w:val="a0"/>
      </w:pPr>
      <w:r w:rsidRPr="00B83F9C">
        <w:t>Самоделкин Павел Андреевич – руководитель по внедрению информационных систем</w:t>
      </w:r>
      <w:r w:rsidR="00EE2DF5" w:rsidRPr="00EE2DF5">
        <w:t>;</w:t>
      </w:r>
    </w:p>
    <w:p w14:paraId="7FF70116" w14:textId="324353E4" w:rsidR="00F14B34" w:rsidRDefault="00F14B34" w:rsidP="00DB7A4A">
      <w:pPr>
        <w:pStyle w:val="a0"/>
      </w:pPr>
      <w:r>
        <w:t xml:space="preserve">а также Исполнителя – студент ФГБОУ ВО «Вятского государственного университета» (Колледжа </w:t>
      </w:r>
      <w:proofErr w:type="spellStart"/>
      <w:r>
        <w:t>ВятГУ</w:t>
      </w:r>
      <w:proofErr w:type="spellEnd"/>
      <w:r>
        <w:t xml:space="preserve">), группы ИСПк-204-52-00, </w:t>
      </w:r>
      <w:proofErr w:type="spellStart"/>
      <w:r w:rsidR="00363425">
        <w:t>Зараменских</w:t>
      </w:r>
      <w:proofErr w:type="spellEnd"/>
      <w:r w:rsidR="00363425">
        <w:t xml:space="preserve"> Илья Алексеевич</w:t>
      </w:r>
      <w:r>
        <w:t>.</w:t>
      </w:r>
    </w:p>
    <w:p w14:paraId="41F1A346" w14:textId="77777777" w:rsidR="00F14B34" w:rsidRPr="00D03DFB" w:rsidRDefault="00F14B34" w:rsidP="00DB7A4A">
      <w:pPr>
        <w:spacing w:before="0"/>
      </w:pPr>
      <w:r>
        <w:t>Исполнитель предъявляет Приемо-сдаточной комиссии следующую комплектацию документации:</w:t>
      </w:r>
    </w:p>
    <w:p w14:paraId="6E119F0D" w14:textId="77777777" w:rsidR="00F14B34" w:rsidRPr="004D4284" w:rsidRDefault="00F14B34" w:rsidP="00F14B34">
      <w:pPr>
        <w:pStyle w:val="a0"/>
        <w:rPr>
          <w:lang w:val="en-US"/>
        </w:rPr>
      </w:pPr>
      <w:r>
        <w:t>техническое задание</w:t>
      </w:r>
      <w:r>
        <w:rPr>
          <w:lang w:val="en-US"/>
        </w:rPr>
        <w:t>;</w:t>
      </w:r>
    </w:p>
    <w:p w14:paraId="350FA1C5" w14:textId="58F9672B" w:rsidR="00F14B34" w:rsidRDefault="00934DF8" w:rsidP="00F14B34">
      <w:pPr>
        <w:pStyle w:val="a0"/>
      </w:pPr>
      <w:r>
        <w:t xml:space="preserve">программа </w:t>
      </w:r>
      <w:r w:rsidR="00F14B34">
        <w:t>«</w:t>
      </w:r>
      <w:r w:rsidR="00DB7A4A">
        <w:t>Менеджер задач</w:t>
      </w:r>
      <w:r w:rsidR="00F14B34">
        <w:t>», разработанное по настоящему техническому заданию</w:t>
      </w:r>
      <w:r w:rsidR="00F14B34" w:rsidRPr="004D4284">
        <w:t>;</w:t>
      </w:r>
    </w:p>
    <w:p w14:paraId="33BDD98F" w14:textId="77777777" w:rsidR="00F14B34" w:rsidRPr="00D911B7" w:rsidRDefault="00F14B34" w:rsidP="00F14B34">
      <w:pPr>
        <w:pStyle w:val="a0"/>
      </w:pPr>
      <w:r>
        <w:t>руководство пользователя</w:t>
      </w:r>
      <w:r>
        <w:rPr>
          <w:lang w:val="en-US"/>
        </w:rPr>
        <w:t>;</w:t>
      </w:r>
    </w:p>
    <w:p w14:paraId="1550185F" w14:textId="77777777" w:rsidR="00F14B34" w:rsidRDefault="00F14B34" w:rsidP="00F14B34">
      <w:pPr>
        <w:pStyle w:val="a0"/>
      </w:pPr>
      <w:r>
        <w:t>отчет по УП</w:t>
      </w:r>
      <w:r>
        <w:rPr>
          <w:lang w:val="en-US"/>
        </w:rPr>
        <w:t>;</w:t>
      </w:r>
    </w:p>
    <w:p w14:paraId="3CC3AAAF" w14:textId="77777777" w:rsidR="00F14B34" w:rsidRDefault="00F14B34" w:rsidP="00F14B34">
      <w:pPr>
        <w:pStyle w:val="a0"/>
      </w:pPr>
      <w:r>
        <w:t>программу и методику испытаний.</w:t>
      </w:r>
    </w:p>
    <w:p w14:paraId="3977E1ED" w14:textId="21A505D5" w:rsidR="00F14B34" w:rsidRDefault="00F14B34" w:rsidP="005C4B86">
      <w:pPr>
        <w:spacing w:before="0"/>
      </w:pPr>
      <w:r>
        <w:t xml:space="preserve">В свою очередь Приемо-сдаточная комиссия сопоставляет результат выполненных работ – </w:t>
      </w:r>
      <w:r w:rsidR="00934DF8">
        <w:t>программа</w:t>
      </w:r>
      <w:r>
        <w:t xml:space="preserve"> «</w:t>
      </w:r>
      <w:r w:rsidR="00DB7A4A">
        <w:t>Менеджер задач</w:t>
      </w:r>
      <w:r>
        <w:t>» с ТЗ, описывающее каким должен быть программный продукт</w:t>
      </w:r>
      <w:r w:rsidRPr="00841F55">
        <w:t xml:space="preserve">; </w:t>
      </w:r>
      <w:r>
        <w:t xml:space="preserve">производит тестирование </w:t>
      </w:r>
      <w:r w:rsidRPr="00841F55">
        <w:t>по специально разработанной Исполнителем программе и методике испытаний</w:t>
      </w:r>
      <w:r>
        <w:t xml:space="preserve">, в соответствии с </w:t>
      </w:r>
      <w:r w:rsidRPr="00841F55">
        <w:t>ГОСТ Р 59792–2021</w:t>
      </w:r>
      <w:r>
        <w:t xml:space="preserve"> и </w:t>
      </w:r>
      <w:r w:rsidRPr="00841F55">
        <w:t xml:space="preserve">ГОСТ Р 59795–2021; </w:t>
      </w:r>
      <w:r>
        <w:t>а также утверждает или отклоняет предоставленную комплектацию документацию Исполнителем.</w:t>
      </w:r>
    </w:p>
    <w:p w14:paraId="47231F95" w14:textId="29F8B315" w:rsidR="00F14B34" w:rsidRDefault="00F14B34" w:rsidP="00F14B34">
      <w:r w:rsidRPr="007B723C">
        <w:t>Факт завершения работ оформляется актом приема-сдачи работ</w:t>
      </w:r>
      <w:r>
        <w:t>, если: все пункты ТЗ соответствуют предоставленно</w:t>
      </w:r>
      <w:r w:rsidR="00934DF8">
        <w:t>й программе</w:t>
      </w:r>
      <w:r>
        <w:t xml:space="preserve">, </w:t>
      </w:r>
      <w:r w:rsidR="00934DF8">
        <w:t>программа</w:t>
      </w:r>
      <w:r>
        <w:t xml:space="preserve"> проверено на корректную работоспособность при помощи программы и методики испытаний, а также предоставлена полная комплектация документации.</w:t>
      </w:r>
    </w:p>
    <w:p w14:paraId="35A5D424" w14:textId="6C24C44A" w:rsidR="00EA04AB" w:rsidRPr="00EA04AB" w:rsidRDefault="00F14B34" w:rsidP="00DB7A4A">
      <w:r w:rsidRPr="002D0CFD">
        <w:t>В случае выявления замечаний:</w:t>
      </w:r>
      <w:r>
        <w:t xml:space="preserve"> </w:t>
      </w:r>
      <w:r w:rsidRPr="002D0CFD">
        <w:t>составляется перечень дефектов с указанием сроков устранения</w:t>
      </w:r>
      <w:r>
        <w:t>, далее</w:t>
      </w:r>
      <w:r w:rsidRPr="002D0CFD">
        <w:t xml:space="preserve"> проводится повторная проверка</w:t>
      </w:r>
      <w:r>
        <w:t xml:space="preserve"> в указанный срок</w:t>
      </w:r>
      <w:r w:rsidRPr="002D0CFD">
        <w:t>.</w:t>
      </w:r>
    </w:p>
    <w:sectPr w:rsidR="00EA04AB" w:rsidRPr="00EA04AB" w:rsidSect="008611EB">
      <w:headerReference w:type="default" r:id="rId19"/>
      <w:pgSz w:w="11906" w:h="16838"/>
      <w:pgMar w:top="1134" w:right="567" w:bottom="1134" w:left="1701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1D9AC" w14:textId="77777777" w:rsidR="0062023E" w:rsidRDefault="0062023E">
      <w:pPr>
        <w:spacing w:before="0" w:line="240" w:lineRule="auto"/>
      </w:pPr>
      <w:r>
        <w:separator/>
      </w:r>
    </w:p>
  </w:endnote>
  <w:endnote w:type="continuationSeparator" w:id="0">
    <w:p w14:paraId="1B8A0D8B" w14:textId="77777777" w:rsidR="0062023E" w:rsidRDefault="0062023E">
      <w:pPr>
        <w:spacing w:before="0" w:line="240" w:lineRule="auto"/>
      </w:pPr>
      <w:r>
        <w:continuationSeparator/>
      </w:r>
    </w:p>
  </w:endnote>
  <w:endnote w:type="continuationNotice" w:id="1">
    <w:p w14:paraId="329A71C3" w14:textId="77777777" w:rsidR="0062023E" w:rsidRDefault="0062023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B2296" w14:textId="77777777" w:rsidR="0062023E" w:rsidRDefault="0062023E" w:rsidP="00990EAC">
      <w:pPr>
        <w:spacing w:before="0" w:line="240" w:lineRule="auto"/>
      </w:pPr>
      <w:r>
        <w:separator/>
      </w:r>
    </w:p>
  </w:footnote>
  <w:footnote w:type="continuationSeparator" w:id="0">
    <w:p w14:paraId="63DDD23E" w14:textId="77777777" w:rsidR="0062023E" w:rsidRDefault="0062023E" w:rsidP="00990EAC">
      <w:pPr>
        <w:spacing w:before="0" w:line="240" w:lineRule="auto"/>
      </w:pPr>
      <w:r>
        <w:continuationSeparator/>
      </w:r>
    </w:p>
  </w:footnote>
  <w:footnote w:type="continuationNotice" w:id="1">
    <w:p w14:paraId="16CBAD4D" w14:textId="77777777" w:rsidR="0062023E" w:rsidRDefault="0062023E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02F2E2E"/>
    <w:multiLevelType w:val="hybridMultilevel"/>
    <w:tmpl w:val="D1D8E5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48630FC"/>
    <w:multiLevelType w:val="hybridMultilevel"/>
    <w:tmpl w:val="7292ED7A"/>
    <w:lvl w:ilvl="0" w:tplc="0910F9CA">
      <w:numFmt w:val="bullet"/>
      <w:lvlText w:val="-"/>
      <w:lvlJc w:val="left"/>
      <w:pPr>
        <w:ind w:left="206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3" w15:restartNumberingAfterBreak="0">
    <w:nsid w:val="0FF4282B"/>
    <w:multiLevelType w:val="hybridMultilevel"/>
    <w:tmpl w:val="7A08ED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6480C9D"/>
    <w:multiLevelType w:val="hybridMultilevel"/>
    <w:tmpl w:val="2E724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D47E7A"/>
    <w:multiLevelType w:val="multilevel"/>
    <w:tmpl w:val="98DA8D8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ind w:left="3837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653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 w15:restartNumberingAfterBreak="0">
    <w:nsid w:val="2E42503A"/>
    <w:multiLevelType w:val="multilevel"/>
    <w:tmpl w:val="77884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2E56510A"/>
    <w:multiLevelType w:val="hybridMultilevel"/>
    <w:tmpl w:val="7FAED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3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B0900E8"/>
    <w:multiLevelType w:val="hybridMultilevel"/>
    <w:tmpl w:val="D3D2C508"/>
    <w:lvl w:ilvl="0" w:tplc="586EC8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D6E443A"/>
    <w:multiLevelType w:val="hybridMultilevel"/>
    <w:tmpl w:val="435C71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22060D8"/>
    <w:multiLevelType w:val="hybridMultilevel"/>
    <w:tmpl w:val="FF7250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51D7D85"/>
    <w:multiLevelType w:val="hybridMultilevel"/>
    <w:tmpl w:val="5F4A151A"/>
    <w:lvl w:ilvl="0" w:tplc="0910F9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B132915"/>
    <w:multiLevelType w:val="hybridMultilevel"/>
    <w:tmpl w:val="7B90A6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B7F5546"/>
    <w:multiLevelType w:val="hybridMultilevel"/>
    <w:tmpl w:val="5AACCC7E"/>
    <w:lvl w:ilvl="0" w:tplc="0910F9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75912"/>
    <w:multiLevelType w:val="hybridMultilevel"/>
    <w:tmpl w:val="1E7CC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3F0F26"/>
    <w:multiLevelType w:val="hybridMultilevel"/>
    <w:tmpl w:val="CB4807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A137659"/>
    <w:multiLevelType w:val="hybridMultilevel"/>
    <w:tmpl w:val="EC74D1A6"/>
    <w:lvl w:ilvl="0" w:tplc="0910F9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1598564571">
    <w:abstractNumId w:val="9"/>
  </w:num>
  <w:num w:numId="2" w16cid:durableId="321810635">
    <w:abstractNumId w:val="0"/>
  </w:num>
  <w:num w:numId="3" w16cid:durableId="554002639">
    <w:abstractNumId w:val="12"/>
  </w:num>
  <w:num w:numId="4" w16cid:durableId="1495534394">
    <w:abstractNumId w:val="5"/>
  </w:num>
  <w:num w:numId="5" w16cid:durableId="1958370984">
    <w:abstractNumId w:val="6"/>
  </w:num>
  <w:num w:numId="6" w16cid:durableId="290325055">
    <w:abstractNumId w:val="16"/>
  </w:num>
  <w:num w:numId="7" w16cid:durableId="1897157531">
    <w:abstractNumId w:val="19"/>
  </w:num>
  <w:num w:numId="8" w16cid:durableId="1631783000">
    <w:abstractNumId w:val="25"/>
  </w:num>
  <w:num w:numId="9" w16cid:durableId="2059431498">
    <w:abstractNumId w:val="27"/>
  </w:num>
  <w:num w:numId="10" w16cid:durableId="868301697">
    <w:abstractNumId w:val="18"/>
  </w:num>
  <w:num w:numId="11" w16cid:durableId="2069649453">
    <w:abstractNumId w:val="21"/>
  </w:num>
  <w:num w:numId="12" w16cid:durableId="1152522797">
    <w:abstractNumId w:val="33"/>
  </w:num>
  <w:num w:numId="13" w16cid:durableId="1420635405">
    <w:abstractNumId w:val="13"/>
  </w:num>
  <w:num w:numId="14" w16cid:durableId="1021782602">
    <w:abstractNumId w:val="15"/>
  </w:num>
  <w:num w:numId="15" w16cid:durableId="430856550">
    <w:abstractNumId w:val="8"/>
  </w:num>
  <w:num w:numId="16" w16cid:durableId="70197800">
    <w:abstractNumId w:val="30"/>
  </w:num>
  <w:num w:numId="17" w16cid:durableId="1754666426">
    <w:abstractNumId w:val="23"/>
  </w:num>
  <w:num w:numId="18" w16cid:durableId="1235358973">
    <w:abstractNumId w:val="7"/>
  </w:num>
  <w:num w:numId="19" w16cid:durableId="359166710">
    <w:abstractNumId w:val="14"/>
  </w:num>
  <w:num w:numId="20" w16cid:durableId="1539929287">
    <w:abstractNumId w:val="1"/>
  </w:num>
  <w:num w:numId="21" w16cid:durableId="1236475349">
    <w:abstractNumId w:val="20"/>
  </w:num>
  <w:num w:numId="22" w16cid:durableId="1773357979">
    <w:abstractNumId w:val="4"/>
  </w:num>
  <w:num w:numId="23" w16cid:durableId="923496109">
    <w:abstractNumId w:val="11"/>
  </w:num>
  <w:num w:numId="24" w16cid:durableId="986012987">
    <w:abstractNumId w:val="29"/>
  </w:num>
  <w:num w:numId="25" w16cid:durableId="1724139557">
    <w:abstractNumId w:val="2"/>
  </w:num>
  <w:num w:numId="26" w16cid:durableId="514270802">
    <w:abstractNumId w:val="32"/>
  </w:num>
  <w:num w:numId="27" w16cid:durableId="745226085">
    <w:abstractNumId w:val="24"/>
  </w:num>
  <w:num w:numId="28" w16cid:durableId="330135367">
    <w:abstractNumId w:val="28"/>
  </w:num>
  <w:num w:numId="29" w16cid:durableId="1947417431">
    <w:abstractNumId w:val="10"/>
  </w:num>
  <w:num w:numId="30" w16cid:durableId="104198225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45267134">
    <w:abstractNumId w:val="22"/>
  </w:num>
  <w:num w:numId="32" w16cid:durableId="2131698979">
    <w:abstractNumId w:val="3"/>
  </w:num>
  <w:num w:numId="33" w16cid:durableId="592936678">
    <w:abstractNumId w:val="6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34" w16cid:durableId="268203457">
    <w:abstractNumId w:val="6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35" w16cid:durableId="455177431">
    <w:abstractNumId w:val="31"/>
  </w:num>
  <w:num w:numId="36" w16cid:durableId="1835367507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2300"/>
    <w:rsid w:val="00002F58"/>
    <w:rsid w:val="00003AF1"/>
    <w:rsid w:val="00012F4D"/>
    <w:rsid w:val="000144CE"/>
    <w:rsid w:val="00015480"/>
    <w:rsid w:val="0001614D"/>
    <w:rsid w:val="00020C2C"/>
    <w:rsid w:val="00022D43"/>
    <w:rsid w:val="00023A31"/>
    <w:rsid w:val="00024473"/>
    <w:rsid w:val="00032359"/>
    <w:rsid w:val="00033833"/>
    <w:rsid w:val="00035A26"/>
    <w:rsid w:val="00037B3E"/>
    <w:rsid w:val="00037E4A"/>
    <w:rsid w:val="00040D1E"/>
    <w:rsid w:val="0004218D"/>
    <w:rsid w:val="0004336A"/>
    <w:rsid w:val="00044093"/>
    <w:rsid w:val="00045417"/>
    <w:rsid w:val="00046056"/>
    <w:rsid w:val="00051403"/>
    <w:rsid w:val="0005745E"/>
    <w:rsid w:val="00057665"/>
    <w:rsid w:val="00061F64"/>
    <w:rsid w:val="00062299"/>
    <w:rsid w:val="00066F6D"/>
    <w:rsid w:val="0008146F"/>
    <w:rsid w:val="000934BA"/>
    <w:rsid w:val="00094729"/>
    <w:rsid w:val="00096EC7"/>
    <w:rsid w:val="000A537A"/>
    <w:rsid w:val="000B1710"/>
    <w:rsid w:val="000B51E7"/>
    <w:rsid w:val="000C0C5D"/>
    <w:rsid w:val="000C1A58"/>
    <w:rsid w:val="000C2A5F"/>
    <w:rsid w:val="000C6D60"/>
    <w:rsid w:val="000C7B86"/>
    <w:rsid w:val="000C7DE5"/>
    <w:rsid w:val="000D14C5"/>
    <w:rsid w:val="000D24DC"/>
    <w:rsid w:val="000D2C78"/>
    <w:rsid w:val="000D3006"/>
    <w:rsid w:val="000D38ED"/>
    <w:rsid w:val="000D3A15"/>
    <w:rsid w:val="000D5059"/>
    <w:rsid w:val="000E0B37"/>
    <w:rsid w:val="000E5EC2"/>
    <w:rsid w:val="000E6490"/>
    <w:rsid w:val="000F1DCF"/>
    <w:rsid w:val="00104146"/>
    <w:rsid w:val="00105344"/>
    <w:rsid w:val="00105577"/>
    <w:rsid w:val="00106B06"/>
    <w:rsid w:val="0011316B"/>
    <w:rsid w:val="001157C8"/>
    <w:rsid w:val="001223A9"/>
    <w:rsid w:val="001238DC"/>
    <w:rsid w:val="00125E88"/>
    <w:rsid w:val="001275E2"/>
    <w:rsid w:val="00127A5A"/>
    <w:rsid w:val="00130660"/>
    <w:rsid w:val="0013162A"/>
    <w:rsid w:val="0013287A"/>
    <w:rsid w:val="00134F03"/>
    <w:rsid w:val="00143AB5"/>
    <w:rsid w:val="00145D5A"/>
    <w:rsid w:val="00150617"/>
    <w:rsid w:val="001530A1"/>
    <w:rsid w:val="00155A8D"/>
    <w:rsid w:val="001601DD"/>
    <w:rsid w:val="0016119C"/>
    <w:rsid w:val="00163ECF"/>
    <w:rsid w:val="00166ECA"/>
    <w:rsid w:val="001673EC"/>
    <w:rsid w:val="00170649"/>
    <w:rsid w:val="001723B6"/>
    <w:rsid w:val="00172DBA"/>
    <w:rsid w:val="001827F7"/>
    <w:rsid w:val="001837B5"/>
    <w:rsid w:val="001839B1"/>
    <w:rsid w:val="0018507B"/>
    <w:rsid w:val="00186EFA"/>
    <w:rsid w:val="0019044F"/>
    <w:rsid w:val="0019218D"/>
    <w:rsid w:val="00193074"/>
    <w:rsid w:val="001A12C2"/>
    <w:rsid w:val="001A50A1"/>
    <w:rsid w:val="001A7EF7"/>
    <w:rsid w:val="001B065B"/>
    <w:rsid w:val="001B0E64"/>
    <w:rsid w:val="001B29AD"/>
    <w:rsid w:val="001B3C9B"/>
    <w:rsid w:val="001B4C83"/>
    <w:rsid w:val="001B70A5"/>
    <w:rsid w:val="001B794F"/>
    <w:rsid w:val="001B7C25"/>
    <w:rsid w:val="001C48A7"/>
    <w:rsid w:val="001D3FB1"/>
    <w:rsid w:val="001F3704"/>
    <w:rsid w:val="001F3C1A"/>
    <w:rsid w:val="001F4B43"/>
    <w:rsid w:val="001F5E9C"/>
    <w:rsid w:val="001F61FC"/>
    <w:rsid w:val="00201509"/>
    <w:rsid w:val="002022FE"/>
    <w:rsid w:val="00202C8B"/>
    <w:rsid w:val="00202EEE"/>
    <w:rsid w:val="00203996"/>
    <w:rsid w:val="00211507"/>
    <w:rsid w:val="0021434C"/>
    <w:rsid w:val="002235E1"/>
    <w:rsid w:val="00226A2F"/>
    <w:rsid w:val="0023221D"/>
    <w:rsid w:val="00232BAD"/>
    <w:rsid w:val="002332DF"/>
    <w:rsid w:val="00234403"/>
    <w:rsid w:val="00234BD7"/>
    <w:rsid w:val="00241C37"/>
    <w:rsid w:val="0024384E"/>
    <w:rsid w:val="00244671"/>
    <w:rsid w:val="00244AD0"/>
    <w:rsid w:val="0024631A"/>
    <w:rsid w:val="002469D0"/>
    <w:rsid w:val="002475E0"/>
    <w:rsid w:val="0024789B"/>
    <w:rsid w:val="002502BF"/>
    <w:rsid w:val="0025411D"/>
    <w:rsid w:val="00256697"/>
    <w:rsid w:val="00263185"/>
    <w:rsid w:val="002633BE"/>
    <w:rsid w:val="0026423B"/>
    <w:rsid w:val="00270C38"/>
    <w:rsid w:val="002766ED"/>
    <w:rsid w:val="00276CAB"/>
    <w:rsid w:val="00277614"/>
    <w:rsid w:val="00281266"/>
    <w:rsid w:val="00287E94"/>
    <w:rsid w:val="0029259F"/>
    <w:rsid w:val="00292B29"/>
    <w:rsid w:val="002952BC"/>
    <w:rsid w:val="00295559"/>
    <w:rsid w:val="00295D9C"/>
    <w:rsid w:val="0029634E"/>
    <w:rsid w:val="00296BBF"/>
    <w:rsid w:val="002A3846"/>
    <w:rsid w:val="002A514A"/>
    <w:rsid w:val="002A56D9"/>
    <w:rsid w:val="002A7470"/>
    <w:rsid w:val="002A78FE"/>
    <w:rsid w:val="002B030B"/>
    <w:rsid w:val="002B7383"/>
    <w:rsid w:val="002C0694"/>
    <w:rsid w:val="002C1982"/>
    <w:rsid w:val="002D1FDA"/>
    <w:rsid w:val="002D354A"/>
    <w:rsid w:val="002D5B25"/>
    <w:rsid w:val="002D5ED0"/>
    <w:rsid w:val="002E28E9"/>
    <w:rsid w:val="002E3BD3"/>
    <w:rsid w:val="002E4A06"/>
    <w:rsid w:val="002E663A"/>
    <w:rsid w:val="002E71CA"/>
    <w:rsid w:val="002F0A50"/>
    <w:rsid w:val="002F1284"/>
    <w:rsid w:val="002F15DD"/>
    <w:rsid w:val="002F3C10"/>
    <w:rsid w:val="00303DC8"/>
    <w:rsid w:val="00307C00"/>
    <w:rsid w:val="00311E97"/>
    <w:rsid w:val="00312254"/>
    <w:rsid w:val="00312F95"/>
    <w:rsid w:val="00317BF7"/>
    <w:rsid w:val="00323F6E"/>
    <w:rsid w:val="0032494E"/>
    <w:rsid w:val="00325F81"/>
    <w:rsid w:val="00326605"/>
    <w:rsid w:val="00326B64"/>
    <w:rsid w:val="00331DEF"/>
    <w:rsid w:val="003322FC"/>
    <w:rsid w:val="00332FE2"/>
    <w:rsid w:val="00335078"/>
    <w:rsid w:val="00341348"/>
    <w:rsid w:val="00342964"/>
    <w:rsid w:val="00347071"/>
    <w:rsid w:val="00347678"/>
    <w:rsid w:val="00350180"/>
    <w:rsid w:val="00351631"/>
    <w:rsid w:val="003552A3"/>
    <w:rsid w:val="003606E4"/>
    <w:rsid w:val="00360F39"/>
    <w:rsid w:val="0036118E"/>
    <w:rsid w:val="00363425"/>
    <w:rsid w:val="00364D74"/>
    <w:rsid w:val="00370436"/>
    <w:rsid w:val="003711B3"/>
    <w:rsid w:val="00371F10"/>
    <w:rsid w:val="00372C9E"/>
    <w:rsid w:val="00374ADD"/>
    <w:rsid w:val="00374EF9"/>
    <w:rsid w:val="003770E3"/>
    <w:rsid w:val="00380D25"/>
    <w:rsid w:val="00382879"/>
    <w:rsid w:val="00386F3E"/>
    <w:rsid w:val="00387E10"/>
    <w:rsid w:val="00390468"/>
    <w:rsid w:val="00390EAB"/>
    <w:rsid w:val="003915BE"/>
    <w:rsid w:val="00393F45"/>
    <w:rsid w:val="00397496"/>
    <w:rsid w:val="003A4E95"/>
    <w:rsid w:val="003A546E"/>
    <w:rsid w:val="003B1A44"/>
    <w:rsid w:val="003C2810"/>
    <w:rsid w:val="003D1AFA"/>
    <w:rsid w:val="003D2931"/>
    <w:rsid w:val="003D3D47"/>
    <w:rsid w:val="003D3E93"/>
    <w:rsid w:val="003D5FAE"/>
    <w:rsid w:val="003D61D2"/>
    <w:rsid w:val="003E00F2"/>
    <w:rsid w:val="003E0217"/>
    <w:rsid w:val="003E09BF"/>
    <w:rsid w:val="003E16CC"/>
    <w:rsid w:val="003E1A1B"/>
    <w:rsid w:val="003E2047"/>
    <w:rsid w:val="003E22A5"/>
    <w:rsid w:val="003E3823"/>
    <w:rsid w:val="003E3B91"/>
    <w:rsid w:val="003E58AE"/>
    <w:rsid w:val="003E72CD"/>
    <w:rsid w:val="003F3F0D"/>
    <w:rsid w:val="003F5EC3"/>
    <w:rsid w:val="00403721"/>
    <w:rsid w:val="00410843"/>
    <w:rsid w:val="00411D88"/>
    <w:rsid w:val="00412E47"/>
    <w:rsid w:val="004134CB"/>
    <w:rsid w:val="00427FDD"/>
    <w:rsid w:val="004310A7"/>
    <w:rsid w:val="004347A5"/>
    <w:rsid w:val="004411E6"/>
    <w:rsid w:val="00442256"/>
    <w:rsid w:val="00445A3D"/>
    <w:rsid w:val="00447629"/>
    <w:rsid w:val="00451E07"/>
    <w:rsid w:val="00455936"/>
    <w:rsid w:val="0045599D"/>
    <w:rsid w:val="00457D19"/>
    <w:rsid w:val="004605D9"/>
    <w:rsid w:val="00464353"/>
    <w:rsid w:val="00465600"/>
    <w:rsid w:val="004677DC"/>
    <w:rsid w:val="00471FE2"/>
    <w:rsid w:val="00472A19"/>
    <w:rsid w:val="00475177"/>
    <w:rsid w:val="00475A10"/>
    <w:rsid w:val="004767CD"/>
    <w:rsid w:val="00477484"/>
    <w:rsid w:val="0048416D"/>
    <w:rsid w:val="0049383F"/>
    <w:rsid w:val="004A0E13"/>
    <w:rsid w:val="004A252A"/>
    <w:rsid w:val="004A34C3"/>
    <w:rsid w:val="004A7A41"/>
    <w:rsid w:val="004B0C8E"/>
    <w:rsid w:val="004B0F88"/>
    <w:rsid w:val="004B18FC"/>
    <w:rsid w:val="004B2F27"/>
    <w:rsid w:val="004B7636"/>
    <w:rsid w:val="004B7957"/>
    <w:rsid w:val="004C5524"/>
    <w:rsid w:val="004C5606"/>
    <w:rsid w:val="004D4F87"/>
    <w:rsid w:val="004E06AF"/>
    <w:rsid w:val="004E661B"/>
    <w:rsid w:val="004F0A27"/>
    <w:rsid w:val="004F4D49"/>
    <w:rsid w:val="004F5CBB"/>
    <w:rsid w:val="005002ED"/>
    <w:rsid w:val="005008C8"/>
    <w:rsid w:val="005017B0"/>
    <w:rsid w:val="00503505"/>
    <w:rsid w:val="005040DD"/>
    <w:rsid w:val="00504D92"/>
    <w:rsid w:val="00504FC7"/>
    <w:rsid w:val="0051150B"/>
    <w:rsid w:val="00512B60"/>
    <w:rsid w:val="00513DB3"/>
    <w:rsid w:val="00514790"/>
    <w:rsid w:val="00514894"/>
    <w:rsid w:val="00514CFD"/>
    <w:rsid w:val="005207C4"/>
    <w:rsid w:val="00524056"/>
    <w:rsid w:val="00526C98"/>
    <w:rsid w:val="00530053"/>
    <w:rsid w:val="00531896"/>
    <w:rsid w:val="00531E80"/>
    <w:rsid w:val="005343A0"/>
    <w:rsid w:val="005343B2"/>
    <w:rsid w:val="00534640"/>
    <w:rsid w:val="00535296"/>
    <w:rsid w:val="00537984"/>
    <w:rsid w:val="00541DD4"/>
    <w:rsid w:val="005444FA"/>
    <w:rsid w:val="00544617"/>
    <w:rsid w:val="005454EE"/>
    <w:rsid w:val="005524E9"/>
    <w:rsid w:val="005531EE"/>
    <w:rsid w:val="00554344"/>
    <w:rsid w:val="00555E69"/>
    <w:rsid w:val="0056079D"/>
    <w:rsid w:val="005613E8"/>
    <w:rsid w:val="00561F8C"/>
    <w:rsid w:val="0057389A"/>
    <w:rsid w:val="00576138"/>
    <w:rsid w:val="005764B1"/>
    <w:rsid w:val="0057670E"/>
    <w:rsid w:val="005808AB"/>
    <w:rsid w:val="00581A81"/>
    <w:rsid w:val="00584E3E"/>
    <w:rsid w:val="00592879"/>
    <w:rsid w:val="00595387"/>
    <w:rsid w:val="005972E7"/>
    <w:rsid w:val="005A188B"/>
    <w:rsid w:val="005A4E60"/>
    <w:rsid w:val="005A7CA2"/>
    <w:rsid w:val="005B38F3"/>
    <w:rsid w:val="005B5089"/>
    <w:rsid w:val="005C4B86"/>
    <w:rsid w:val="005D1D9F"/>
    <w:rsid w:val="005D4ECA"/>
    <w:rsid w:val="005E0ABC"/>
    <w:rsid w:val="005E38E8"/>
    <w:rsid w:val="005E52EC"/>
    <w:rsid w:val="005E7941"/>
    <w:rsid w:val="005F0877"/>
    <w:rsid w:val="005F0B98"/>
    <w:rsid w:val="005F2D36"/>
    <w:rsid w:val="005F6758"/>
    <w:rsid w:val="005F7617"/>
    <w:rsid w:val="005F77EA"/>
    <w:rsid w:val="006007E9"/>
    <w:rsid w:val="0060114B"/>
    <w:rsid w:val="00602B58"/>
    <w:rsid w:val="006030ED"/>
    <w:rsid w:val="00606B56"/>
    <w:rsid w:val="00606C43"/>
    <w:rsid w:val="00614D8C"/>
    <w:rsid w:val="0062023E"/>
    <w:rsid w:val="00620630"/>
    <w:rsid w:val="00623303"/>
    <w:rsid w:val="006252D8"/>
    <w:rsid w:val="0062534D"/>
    <w:rsid w:val="006267F9"/>
    <w:rsid w:val="00626897"/>
    <w:rsid w:val="00627BC1"/>
    <w:rsid w:val="006324C6"/>
    <w:rsid w:val="00634591"/>
    <w:rsid w:val="00634841"/>
    <w:rsid w:val="00636E3B"/>
    <w:rsid w:val="00641CB0"/>
    <w:rsid w:val="00642FB9"/>
    <w:rsid w:val="00645BED"/>
    <w:rsid w:val="0064643E"/>
    <w:rsid w:val="00651F58"/>
    <w:rsid w:val="00655CF4"/>
    <w:rsid w:val="00661775"/>
    <w:rsid w:val="006638C9"/>
    <w:rsid w:val="006652DC"/>
    <w:rsid w:val="006673D6"/>
    <w:rsid w:val="00671CDE"/>
    <w:rsid w:val="0068422E"/>
    <w:rsid w:val="00687AEB"/>
    <w:rsid w:val="00694521"/>
    <w:rsid w:val="00695763"/>
    <w:rsid w:val="00697848"/>
    <w:rsid w:val="00697858"/>
    <w:rsid w:val="006A3648"/>
    <w:rsid w:val="006A3682"/>
    <w:rsid w:val="006A4471"/>
    <w:rsid w:val="006A4E6C"/>
    <w:rsid w:val="006A534C"/>
    <w:rsid w:val="006A5DFD"/>
    <w:rsid w:val="006B10EF"/>
    <w:rsid w:val="006C05C1"/>
    <w:rsid w:val="006D422E"/>
    <w:rsid w:val="006D46A3"/>
    <w:rsid w:val="006D79AB"/>
    <w:rsid w:val="006D7FF9"/>
    <w:rsid w:val="006E4EA7"/>
    <w:rsid w:val="006E5CCC"/>
    <w:rsid w:val="006E62EB"/>
    <w:rsid w:val="006E7B7F"/>
    <w:rsid w:val="006F1548"/>
    <w:rsid w:val="006F512D"/>
    <w:rsid w:val="00701738"/>
    <w:rsid w:val="00702405"/>
    <w:rsid w:val="00704B14"/>
    <w:rsid w:val="00706D32"/>
    <w:rsid w:val="007075C2"/>
    <w:rsid w:val="0071279D"/>
    <w:rsid w:val="00714B9D"/>
    <w:rsid w:val="007157E7"/>
    <w:rsid w:val="00717B43"/>
    <w:rsid w:val="00727B85"/>
    <w:rsid w:val="0073762E"/>
    <w:rsid w:val="00740601"/>
    <w:rsid w:val="00741EC2"/>
    <w:rsid w:val="00742650"/>
    <w:rsid w:val="00742D5B"/>
    <w:rsid w:val="007445A3"/>
    <w:rsid w:val="0074499B"/>
    <w:rsid w:val="00744EC2"/>
    <w:rsid w:val="00747AA0"/>
    <w:rsid w:val="007516EF"/>
    <w:rsid w:val="007522DD"/>
    <w:rsid w:val="007523C4"/>
    <w:rsid w:val="00762255"/>
    <w:rsid w:val="007630D2"/>
    <w:rsid w:val="0076408D"/>
    <w:rsid w:val="007661F7"/>
    <w:rsid w:val="0076691E"/>
    <w:rsid w:val="00766D75"/>
    <w:rsid w:val="00770291"/>
    <w:rsid w:val="00773671"/>
    <w:rsid w:val="00773EC7"/>
    <w:rsid w:val="00775FCB"/>
    <w:rsid w:val="007866F6"/>
    <w:rsid w:val="00787E1D"/>
    <w:rsid w:val="00791C36"/>
    <w:rsid w:val="00792D4A"/>
    <w:rsid w:val="007A06EE"/>
    <w:rsid w:val="007A0770"/>
    <w:rsid w:val="007A192A"/>
    <w:rsid w:val="007A3137"/>
    <w:rsid w:val="007A44EC"/>
    <w:rsid w:val="007A670B"/>
    <w:rsid w:val="007B2E9D"/>
    <w:rsid w:val="007B32D0"/>
    <w:rsid w:val="007B3ACC"/>
    <w:rsid w:val="007B50BA"/>
    <w:rsid w:val="007B79AA"/>
    <w:rsid w:val="007C1AEC"/>
    <w:rsid w:val="007C2693"/>
    <w:rsid w:val="007C5DA6"/>
    <w:rsid w:val="007C5DC7"/>
    <w:rsid w:val="007C648D"/>
    <w:rsid w:val="007C6517"/>
    <w:rsid w:val="007D13B2"/>
    <w:rsid w:val="007D189A"/>
    <w:rsid w:val="007D18D6"/>
    <w:rsid w:val="007D7160"/>
    <w:rsid w:val="007E1C54"/>
    <w:rsid w:val="007E3548"/>
    <w:rsid w:val="007E71D3"/>
    <w:rsid w:val="007E7DEB"/>
    <w:rsid w:val="007F09AD"/>
    <w:rsid w:val="007F2A42"/>
    <w:rsid w:val="007F4414"/>
    <w:rsid w:val="007F6F16"/>
    <w:rsid w:val="00801271"/>
    <w:rsid w:val="00801482"/>
    <w:rsid w:val="008045D0"/>
    <w:rsid w:val="008047D0"/>
    <w:rsid w:val="00806627"/>
    <w:rsid w:val="0081153C"/>
    <w:rsid w:val="00811D99"/>
    <w:rsid w:val="0081214F"/>
    <w:rsid w:val="0081256F"/>
    <w:rsid w:val="00813C9C"/>
    <w:rsid w:val="0081417D"/>
    <w:rsid w:val="00815163"/>
    <w:rsid w:val="00815197"/>
    <w:rsid w:val="00816AE0"/>
    <w:rsid w:val="008233FB"/>
    <w:rsid w:val="008239DB"/>
    <w:rsid w:val="00831E93"/>
    <w:rsid w:val="00847368"/>
    <w:rsid w:val="00851CEE"/>
    <w:rsid w:val="00853022"/>
    <w:rsid w:val="00854FC6"/>
    <w:rsid w:val="00855274"/>
    <w:rsid w:val="00856459"/>
    <w:rsid w:val="00857551"/>
    <w:rsid w:val="00860B07"/>
    <w:rsid w:val="008611EB"/>
    <w:rsid w:val="00864764"/>
    <w:rsid w:val="00867C64"/>
    <w:rsid w:val="0087114E"/>
    <w:rsid w:val="00873C68"/>
    <w:rsid w:val="0087437F"/>
    <w:rsid w:val="00875C01"/>
    <w:rsid w:val="008819DE"/>
    <w:rsid w:val="008821B6"/>
    <w:rsid w:val="00887461"/>
    <w:rsid w:val="00890E58"/>
    <w:rsid w:val="008913CD"/>
    <w:rsid w:val="008935DF"/>
    <w:rsid w:val="00893731"/>
    <w:rsid w:val="00894F90"/>
    <w:rsid w:val="00895567"/>
    <w:rsid w:val="008A19F3"/>
    <w:rsid w:val="008A3C7E"/>
    <w:rsid w:val="008A447D"/>
    <w:rsid w:val="008A51D5"/>
    <w:rsid w:val="008A7235"/>
    <w:rsid w:val="008B1742"/>
    <w:rsid w:val="008B2FF6"/>
    <w:rsid w:val="008B3835"/>
    <w:rsid w:val="008B5671"/>
    <w:rsid w:val="008B57AD"/>
    <w:rsid w:val="008C0D47"/>
    <w:rsid w:val="008C1ED6"/>
    <w:rsid w:val="008C30AA"/>
    <w:rsid w:val="008C6310"/>
    <w:rsid w:val="008D222F"/>
    <w:rsid w:val="008D417C"/>
    <w:rsid w:val="008D6356"/>
    <w:rsid w:val="008D6FD7"/>
    <w:rsid w:val="008E18F9"/>
    <w:rsid w:val="008E2C7C"/>
    <w:rsid w:val="008F2C0D"/>
    <w:rsid w:val="008F354F"/>
    <w:rsid w:val="008F4105"/>
    <w:rsid w:val="008F6FA6"/>
    <w:rsid w:val="00902A8E"/>
    <w:rsid w:val="009042F8"/>
    <w:rsid w:val="00907058"/>
    <w:rsid w:val="0090747E"/>
    <w:rsid w:val="009078D1"/>
    <w:rsid w:val="00912AA6"/>
    <w:rsid w:val="009166EF"/>
    <w:rsid w:val="0092285C"/>
    <w:rsid w:val="00922A0E"/>
    <w:rsid w:val="009236FA"/>
    <w:rsid w:val="00930B24"/>
    <w:rsid w:val="00931494"/>
    <w:rsid w:val="00934DF8"/>
    <w:rsid w:val="00940731"/>
    <w:rsid w:val="00941637"/>
    <w:rsid w:val="00944557"/>
    <w:rsid w:val="00946800"/>
    <w:rsid w:val="00946BF9"/>
    <w:rsid w:val="00950955"/>
    <w:rsid w:val="0095138C"/>
    <w:rsid w:val="00955863"/>
    <w:rsid w:val="00955B5D"/>
    <w:rsid w:val="00957C73"/>
    <w:rsid w:val="009611CD"/>
    <w:rsid w:val="00962BF3"/>
    <w:rsid w:val="00963774"/>
    <w:rsid w:val="00966EBF"/>
    <w:rsid w:val="0096798D"/>
    <w:rsid w:val="00970E98"/>
    <w:rsid w:val="009730DA"/>
    <w:rsid w:val="0097494B"/>
    <w:rsid w:val="00974EE3"/>
    <w:rsid w:val="0097511E"/>
    <w:rsid w:val="0098081B"/>
    <w:rsid w:val="0098133E"/>
    <w:rsid w:val="00983103"/>
    <w:rsid w:val="009863FC"/>
    <w:rsid w:val="0098708B"/>
    <w:rsid w:val="009879BE"/>
    <w:rsid w:val="0099024F"/>
    <w:rsid w:val="00990EAC"/>
    <w:rsid w:val="00991D11"/>
    <w:rsid w:val="00992597"/>
    <w:rsid w:val="0099717C"/>
    <w:rsid w:val="00997825"/>
    <w:rsid w:val="009A1CB3"/>
    <w:rsid w:val="009A78AA"/>
    <w:rsid w:val="009B3BB1"/>
    <w:rsid w:val="009C0782"/>
    <w:rsid w:val="009C15AC"/>
    <w:rsid w:val="009C1E84"/>
    <w:rsid w:val="009C2712"/>
    <w:rsid w:val="009C36DE"/>
    <w:rsid w:val="009C50DB"/>
    <w:rsid w:val="009C5201"/>
    <w:rsid w:val="009C5D8C"/>
    <w:rsid w:val="009C62A8"/>
    <w:rsid w:val="009C6668"/>
    <w:rsid w:val="009C6785"/>
    <w:rsid w:val="009D2659"/>
    <w:rsid w:val="009D483E"/>
    <w:rsid w:val="009D5528"/>
    <w:rsid w:val="009D5EE5"/>
    <w:rsid w:val="009D6117"/>
    <w:rsid w:val="009D69EC"/>
    <w:rsid w:val="009E3818"/>
    <w:rsid w:val="009E3FEA"/>
    <w:rsid w:val="009E5AD2"/>
    <w:rsid w:val="009F19F0"/>
    <w:rsid w:val="009F1C8A"/>
    <w:rsid w:val="009F1E98"/>
    <w:rsid w:val="009F2206"/>
    <w:rsid w:val="009F3267"/>
    <w:rsid w:val="009F42DC"/>
    <w:rsid w:val="009F59D7"/>
    <w:rsid w:val="009F5F5A"/>
    <w:rsid w:val="009F6094"/>
    <w:rsid w:val="00A00DBF"/>
    <w:rsid w:val="00A00E56"/>
    <w:rsid w:val="00A0279B"/>
    <w:rsid w:val="00A06116"/>
    <w:rsid w:val="00A10E70"/>
    <w:rsid w:val="00A1339B"/>
    <w:rsid w:val="00A14293"/>
    <w:rsid w:val="00A22E7D"/>
    <w:rsid w:val="00A26122"/>
    <w:rsid w:val="00A31F01"/>
    <w:rsid w:val="00A3550C"/>
    <w:rsid w:val="00A428F6"/>
    <w:rsid w:val="00A43971"/>
    <w:rsid w:val="00A43D43"/>
    <w:rsid w:val="00A50EA5"/>
    <w:rsid w:val="00A51A5D"/>
    <w:rsid w:val="00A52CF3"/>
    <w:rsid w:val="00A54F03"/>
    <w:rsid w:val="00A6017E"/>
    <w:rsid w:val="00A62BFD"/>
    <w:rsid w:val="00A631A3"/>
    <w:rsid w:val="00A634A4"/>
    <w:rsid w:val="00A63893"/>
    <w:rsid w:val="00A64A7D"/>
    <w:rsid w:val="00A6518F"/>
    <w:rsid w:val="00A66360"/>
    <w:rsid w:val="00A67E0B"/>
    <w:rsid w:val="00A70C76"/>
    <w:rsid w:val="00A7464D"/>
    <w:rsid w:val="00A76041"/>
    <w:rsid w:val="00A7790B"/>
    <w:rsid w:val="00A80780"/>
    <w:rsid w:val="00A82498"/>
    <w:rsid w:val="00A86D01"/>
    <w:rsid w:val="00A93B7E"/>
    <w:rsid w:val="00AA487E"/>
    <w:rsid w:val="00AA50F6"/>
    <w:rsid w:val="00AB047F"/>
    <w:rsid w:val="00AB276B"/>
    <w:rsid w:val="00AB2D13"/>
    <w:rsid w:val="00AB465D"/>
    <w:rsid w:val="00AB6C3D"/>
    <w:rsid w:val="00AB7875"/>
    <w:rsid w:val="00AC354C"/>
    <w:rsid w:val="00AC4F31"/>
    <w:rsid w:val="00AC53A7"/>
    <w:rsid w:val="00AD0740"/>
    <w:rsid w:val="00AD1E5B"/>
    <w:rsid w:val="00AD4C98"/>
    <w:rsid w:val="00AD5BAE"/>
    <w:rsid w:val="00AD74DC"/>
    <w:rsid w:val="00AE2531"/>
    <w:rsid w:val="00AE4CE5"/>
    <w:rsid w:val="00AF1592"/>
    <w:rsid w:val="00AF478D"/>
    <w:rsid w:val="00AF7668"/>
    <w:rsid w:val="00B022C8"/>
    <w:rsid w:val="00B06B73"/>
    <w:rsid w:val="00B125F0"/>
    <w:rsid w:val="00B14726"/>
    <w:rsid w:val="00B210FD"/>
    <w:rsid w:val="00B2460D"/>
    <w:rsid w:val="00B2633E"/>
    <w:rsid w:val="00B27F07"/>
    <w:rsid w:val="00B3164A"/>
    <w:rsid w:val="00B364DC"/>
    <w:rsid w:val="00B36C5A"/>
    <w:rsid w:val="00B37E6B"/>
    <w:rsid w:val="00B40CD3"/>
    <w:rsid w:val="00B426FB"/>
    <w:rsid w:val="00B47806"/>
    <w:rsid w:val="00B56304"/>
    <w:rsid w:val="00B629DC"/>
    <w:rsid w:val="00B62D3F"/>
    <w:rsid w:val="00B62D5F"/>
    <w:rsid w:val="00B63481"/>
    <w:rsid w:val="00B63A5B"/>
    <w:rsid w:val="00B6451B"/>
    <w:rsid w:val="00B6574F"/>
    <w:rsid w:val="00B6663A"/>
    <w:rsid w:val="00B7174E"/>
    <w:rsid w:val="00B763B1"/>
    <w:rsid w:val="00B775B6"/>
    <w:rsid w:val="00B831B3"/>
    <w:rsid w:val="00B83F9C"/>
    <w:rsid w:val="00B84157"/>
    <w:rsid w:val="00BB0350"/>
    <w:rsid w:val="00BB0891"/>
    <w:rsid w:val="00BB0B86"/>
    <w:rsid w:val="00BB41FD"/>
    <w:rsid w:val="00BB7AEE"/>
    <w:rsid w:val="00BC17B4"/>
    <w:rsid w:val="00BC283C"/>
    <w:rsid w:val="00BC5985"/>
    <w:rsid w:val="00BC7F46"/>
    <w:rsid w:val="00BD29DF"/>
    <w:rsid w:val="00BD2B75"/>
    <w:rsid w:val="00BD442E"/>
    <w:rsid w:val="00BD738C"/>
    <w:rsid w:val="00BE39B8"/>
    <w:rsid w:val="00BE71FF"/>
    <w:rsid w:val="00BE7E6A"/>
    <w:rsid w:val="00BF0033"/>
    <w:rsid w:val="00BF0FF0"/>
    <w:rsid w:val="00BF44A4"/>
    <w:rsid w:val="00BF7BFF"/>
    <w:rsid w:val="00C035AA"/>
    <w:rsid w:val="00C105A1"/>
    <w:rsid w:val="00C10B2D"/>
    <w:rsid w:val="00C11E33"/>
    <w:rsid w:val="00C122F9"/>
    <w:rsid w:val="00C155A1"/>
    <w:rsid w:val="00C1681F"/>
    <w:rsid w:val="00C17699"/>
    <w:rsid w:val="00C22913"/>
    <w:rsid w:val="00C2408C"/>
    <w:rsid w:val="00C41E74"/>
    <w:rsid w:val="00C435ED"/>
    <w:rsid w:val="00C44F52"/>
    <w:rsid w:val="00C506E6"/>
    <w:rsid w:val="00C52A0D"/>
    <w:rsid w:val="00C54F79"/>
    <w:rsid w:val="00C61DF4"/>
    <w:rsid w:val="00C73CB1"/>
    <w:rsid w:val="00C74CEE"/>
    <w:rsid w:val="00C85CAC"/>
    <w:rsid w:val="00C86701"/>
    <w:rsid w:val="00C8774D"/>
    <w:rsid w:val="00C92C19"/>
    <w:rsid w:val="00C9376A"/>
    <w:rsid w:val="00C93C3A"/>
    <w:rsid w:val="00C96227"/>
    <w:rsid w:val="00CA462A"/>
    <w:rsid w:val="00CA46E3"/>
    <w:rsid w:val="00CA5863"/>
    <w:rsid w:val="00CB1422"/>
    <w:rsid w:val="00CB211A"/>
    <w:rsid w:val="00CC302D"/>
    <w:rsid w:val="00CC3B6C"/>
    <w:rsid w:val="00CC5CFA"/>
    <w:rsid w:val="00CD1405"/>
    <w:rsid w:val="00CD4538"/>
    <w:rsid w:val="00CD6141"/>
    <w:rsid w:val="00CD6BBE"/>
    <w:rsid w:val="00CE2569"/>
    <w:rsid w:val="00CE3A3D"/>
    <w:rsid w:val="00CE433E"/>
    <w:rsid w:val="00CE5E93"/>
    <w:rsid w:val="00CE7A30"/>
    <w:rsid w:val="00CE7A85"/>
    <w:rsid w:val="00CF10FF"/>
    <w:rsid w:val="00CF31C2"/>
    <w:rsid w:val="00CF3B09"/>
    <w:rsid w:val="00CF4EF6"/>
    <w:rsid w:val="00D01AC4"/>
    <w:rsid w:val="00D028B8"/>
    <w:rsid w:val="00D0476C"/>
    <w:rsid w:val="00D065A6"/>
    <w:rsid w:val="00D1204C"/>
    <w:rsid w:val="00D142A2"/>
    <w:rsid w:val="00D1695C"/>
    <w:rsid w:val="00D1700A"/>
    <w:rsid w:val="00D21FB4"/>
    <w:rsid w:val="00D24A5D"/>
    <w:rsid w:val="00D26A08"/>
    <w:rsid w:val="00D270A5"/>
    <w:rsid w:val="00D2756B"/>
    <w:rsid w:val="00D3115C"/>
    <w:rsid w:val="00D31A36"/>
    <w:rsid w:val="00D34CAA"/>
    <w:rsid w:val="00D35F1D"/>
    <w:rsid w:val="00D37FCB"/>
    <w:rsid w:val="00D4023D"/>
    <w:rsid w:val="00D4069A"/>
    <w:rsid w:val="00D5406D"/>
    <w:rsid w:val="00D54E10"/>
    <w:rsid w:val="00D54ECC"/>
    <w:rsid w:val="00D57B1B"/>
    <w:rsid w:val="00D61142"/>
    <w:rsid w:val="00D664C5"/>
    <w:rsid w:val="00D7189D"/>
    <w:rsid w:val="00D721C8"/>
    <w:rsid w:val="00D730CA"/>
    <w:rsid w:val="00D801DF"/>
    <w:rsid w:val="00D86307"/>
    <w:rsid w:val="00D913F2"/>
    <w:rsid w:val="00D94F64"/>
    <w:rsid w:val="00D9624A"/>
    <w:rsid w:val="00D978E4"/>
    <w:rsid w:val="00DA33AC"/>
    <w:rsid w:val="00DA64D0"/>
    <w:rsid w:val="00DA6582"/>
    <w:rsid w:val="00DB0DFE"/>
    <w:rsid w:val="00DB1EDB"/>
    <w:rsid w:val="00DB67CB"/>
    <w:rsid w:val="00DB7A4A"/>
    <w:rsid w:val="00DC05B6"/>
    <w:rsid w:val="00DC22C2"/>
    <w:rsid w:val="00DC3063"/>
    <w:rsid w:val="00DC575A"/>
    <w:rsid w:val="00DC5FE1"/>
    <w:rsid w:val="00DD2315"/>
    <w:rsid w:val="00DD2B98"/>
    <w:rsid w:val="00DD4754"/>
    <w:rsid w:val="00DD4945"/>
    <w:rsid w:val="00DE03C1"/>
    <w:rsid w:val="00DE18B5"/>
    <w:rsid w:val="00DE53F4"/>
    <w:rsid w:val="00DE6AB4"/>
    <w:rsid w:val="00DF09F4"/>
    <w:rsid w:val="00E02B83"/>
    <w:rsid w:val="00E02E0B"/>
    <w:rsid w:val="00E03C5D"/>
    <w:rsid w:val="00E0593E"/>
    <w:rsid w:val="00E07F20"/>
    <w:rsid w:val="00E108EA"/>
    <w:rsid w:val="00E208B0"/>
    <w:rsid w:val="00E20B58"/>
    <w:rsid w:val="00E26720"/>
    <w:rsid w:val="00E26763"/>
    <w:rsid w:val="00E3266A"/>
    <w:rsid w:val="00E36DF7"/>
    <w:rsid w:val="00E41AEE"/>
    <w:rsid w:val="00E45CD6"/>
    <w:rsid w:val="00E4794F"/>
    <w:rsid w:val="00E508A7"/>
    <w:rsid w:val="00E50F28"/>
    <w:rsid w:val="00E526A9"/>
    <w:rsid w:val="00E55A99"/>
    <w:rsid w:val="00E60A44"/>
    <w:rsid w:val="00E61B22"/>
    <w:rsid w:val="00E63C8C"/>
    <w:rsid w:val="00E666EA"/>
    <w:rsid w:val="00E74087"/>
    <w:rsid w:val="00E85CEA"/>
    <w:rsid w:val="00E8690C"/>
    <w:rsid w:val="00E97C53"/>
    <w:rsid w:val="00EA04AB"/>
    <w:rsid w:val="00EA6493"/>
    <w:rsid w:val="00EA6FFE"/>
    <w:rsid w:val="00EA70F3"/>
    <w:rsid w:val="00EA7162"/>
    <w:rsid w:val="00EA7476"/>
    <w:rsid w:val="00EB0651"/>
    <w:rsid w:val="00EB1F89"/>
    <w:rsid w:val="00EB1FC2"/>
    <w:rsid w:val="00EB4F97"/>
    <w:rsid w:val="00EB6A0B"/>
    <w:rsid w:val="00EC14DF"/>
    <w:rsid w:val="00EC1BB9"/>
    <w:rsid w:val="00ED3B32"/>
    <w:rsid w:val="00ED4484"/>
    <w:rsid w:val="00ED6B45"/>
    <w:rsid w:val="00ED7346"/>
    <w:rsid w:val="00ED77F3"/>
    <w:rsid w:val="00EE2DF5"/>
    <w:rsid w:val="00EE45D4"/>
    <w:rsid w:val="00EE594C"/>
    <w:rsid w:val="00EE6BA4"/>
    <w:rsid w:val="00EF1410"/>
    <w:rsid w:val="00EF52EF"/>
    <w:rsid w:val="00EF7AA5"/>
    <w:rsid w:val="00F03D14"/>
    <w:rsid w:val="00F04183"/>
    <w:rsid w:val="00F04F53"/>
    <w:rsid w:val="00F05BB5"/>
    <w:rsid w:val="00F113BF"/>
    <w:rsid w:val="00F14B34"/>
    <w:rsid w:val="00F178EA"/>
    <w:rsid w:val="00F20633"/>
    <w:rsid w:val="00F20ED0"/>
    <w:rsid w:val="00F2337D"/>
    <w:rsid w:val="00F25908"/>
    <w:rsid w:val="00F26BF5"/>
    <w:rsid w:val="00F26E37"/>
    <w:rsid w:val="00F31069"/>
    <w:rsid w:val="00F32A7C"/>
    <w:rsid w:val="00F34EC4"/>
    <w:rsid w:val="00F374E5"/>
    <w:rsid w:val="00F4271F"/>
    <w:rsid w:val="00F4285F"/>
    <w:rsid w:val="00F5236F"/>
    <w:rsid w:val="00F5328C"/>
    <w:rsid w:val="00F5534E"/>
    <w:rsid w:val="00F56407"/>
    <w:rsid w:val="00F57756"/>
    <w:rsid w:val="00F57B33"/>
    <w:rsid w:val="00F6042B"/>
    <w:rsid w:val="00F62DCD"/>
    <w:rsid w:val="00F63291"/>
    <w:rsid w:val="00F676E4"/>
    <w:rsid w:val="00F72905"/>
    <w:rsid w:val="00F72FC0"/>
    <w:rsid w:val="00F7451A"/>
    <w:rsid w:val="00F745DD"/>
    <w:rsid w:val="00F76B03"/>
    <w:rsid w:val="00F76EBD"/>
    <w:rsid w:val="00F8478E"/>
    <w:rsid w:val="00F84AC0"/>
    <w:rsid w:val="00F84B99"/>
    <w:rsid w:val="00F85769"/>
    <w:rsid w:val="00F8647C"/>
    <w:rsid w:val="00F8700A"/>
    <w:rsid w:val="00F91124"/>
    <w:rsid w:val="00F925F2"/>
    <w:rsid w:val="00F96919"/>
    <w:rsid w:val="00F979AD"/>
    <w:rsid w:val="00FA3223"/>
    <w:rsid w:val="00FA6956"/>
    <w:rsid w:val="00FB0572"/>
    <w:rsid w:val="00FB05EA"/>
    <w:rsid w:val="00FC6612"/>
    <w:rsid w:val="00FD0C4A"/>
    <w:rsid w:val="00FD0E4A"/>
    <w:rsid w:val="00FD2680"/>
    <w:rsid w:val="00FD6B03"/>
    <w:rsid w:val="00FD73B1"/>
    <w:rsid w:val="00FE03A6"/>
    <w:rsid w:val="00FE1CAC"/>
    <w:rsid w:val="00FE77D9"/>
    <w:rsid w:val="00FF0BE8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68422E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left" w:pos="1560"/>
      </w:tabs>
      <w:spacing w:before="200"/>
      <w:ind w:left="1286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1713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E5E93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E5E93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styleId="afc">
    <w:name w:val="No Spacing"/>
    <w:uiPriority w:val="1"/>
    <w:qFormat/>
    <w:locked/>
    <w:rsid w:val="0060114B"/>
    <w:pPr>
      <w:spacing w:after="0" w:line="240" w:lineRule="auto"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afd">
    <w:name w:val="Unresolved Mention"/>
    <w:basedOn w:val="a2"/>
    <w:uiPriority w:val="99"/>
    <w:semiHidden/>
    <w:unhideWhenUsed/>
    <w:rsid w:val="0087437F"/>
    <w:rPr>
      <w:color w:val="605E5C"/>
      <w:shd w:val="clear" w:color="auto" w:fill="E1DFDD"/>
    </w:rPr>
  </w:style>
  <w:style w:type="character" w:styleId="afe">
    <w:name w:val="FollowedHyperlink"/>
    <w:basedOn w:val="a2"/>
    <w:uiPriority w:val="99"/>
    <w:semiHidden/>
    <w:unhideWhenUsed/>
    <w:rsid w:val="00D142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.new/ZCGn9Yh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.new/kH31bm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.new/UclU18y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BD1D67-02E1-4F82-84DD-238FD8DA5D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C:\Users\s.burakov\Documents\Личное\Кошкин\Транснефть\ВятГУ 03.dotx</Template>
  <TotalTime>8</TotalTime>
  <Pages>21</Pages>
  <Words>3655</Words>
  <Characters>20837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seeeroy</dc:creator>
  <cp:lastModifiedBy>Илья Зараменских</cp:lastModifiedBy>
  <cp:revision>9</cp:revision>
  <cp:lastPrinted>2025-05-13T11:08:00Z</cp:lastPrinted>
  <dcterms:created xsi:type="dcterms:W3CDTF">2025-05-07T12:07:00Z</dcterms:created>
  <dcterms:modified xsi:type="dcterms:W3CDTF">2025-05-13T11:08:00Z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